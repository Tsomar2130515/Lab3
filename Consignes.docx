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6" w:type="dxa"/>
        <w:tblCellMar>
          <w:left w:w="70" w:type="dxa"/>
          <w:right w:w="70" w:type="dxa"/>
        </w:tblCellMar>
        <w:tblLook w:val="0000" w:firstRow="0" w:lastRow="0" w:firstColumn="0" w:lastColumn="0" w:noHBand="0" w:noVBand="0"/>
      </w:tblPr>
      <w:tblGrid>
        <w:gridCol w:w="10276"/>
      </w:tblGrid>
      <w:tr w:rsidR="007D44DC" w:rsidRPr="007B35C5" w14:paraId="149F1116" w14:textId="77777777" w:rsidTr="00802827">
        <w:trPr>
          <w:trHeight w:val="512"/>
        </w:trPr>
        <w:tc>
          <w:tcPr>
            <w:tcW w:w="10276" w:type="dxa"/>
            <w:tcBorders>
              <w:top w:val="single" w:sz="12" w:space="0" w:color="DDDDDD"/>
              <w:bottom w:val="single" w:sz="12" w:space="0" w:color="DDDDDD"/>
            </w:tcBorders>
            <w:vAlign w:val="center"/>
          </w:tcPr>
          <w:p w14:paraId="233DCAF0" w14:textId="3170A4A3" w:rsidR="007D44DC" w:rsidRPr="007B610F" w:rsidRDefault="007B35C5" w:rsidP="007B35C5">
            <w:pPr>
              <w:pStyle w:val="Texte"/>
              <w:spacing w:line="240" w:lineRule="auto"/>
              <w:ind w:left="238"/>
              <w:rPr>
                <w:sz w:val="22"/>
                <w:lang w:val="fr-FR"/>
              </w:rPr>
            </w:pPr>
            <w:r>
              <w:rPr>
                <w:sz w:val="22"/>
                <w:lang w:val="fr-FR"/>
              </w:rPr>
              <w:t>420-KV</w:t>
            </w:r>
            <w:r w:rsidR="00995DD4">
              <w:rPr>
                <w:sz w:val="22"/>
                <w:lang w:val="fr-FR"/>
              </w:rPr>
              <w:t>A</w:t>
            </w:r>
            <w:r w:rsidR="00995DD4" w:rsidRPr="00E35B35">
              <w:rPr>
                <w:sz w:val="22"/>
                <w:lang w:val="fr-FR"/>
              </w:rPr>
              <w:t xml:space="preserve">-JQ </w:t>
            </w:r>
            <w:r>
              <w:rPr>
                <w:sz w:val="22"/>
                <w:lang w:val="fr-FR"/>
              </w:rPr>
              <w:t>Web transactionnel</w:t>
            </w:r>
          </w:p>
        </w:tc>
      </w:tr>
    </w:tbl>
    <w:p w14:paraId="633245F0" w14:textId="378A46AA" w:rsidR="007B35C5" w:rsidRDefault="00E9192B" w:rsidP="00843D54">
      <w:pPr>
        <w:pStyle w:val="NormalWeb"/>
        <w:spacing w:before="120" w:after="0"/>
        <w:rPr>
          <w:rFonts w:ascii="Century Gothic" w:hAnsi="Century Gothic"/>
          <w:sz w:val="22"/>
          <w:szCs w:val="24"/>
        </w:rPr>
      </w:pPr>
      <w:r>
        <w:rPr>
          <w:noProof/>
          <w:lang w:eastAsia="en-US"/>
        </w:rPr>
        <w:pict w14:anchorId="7B8187D0">
          <v:shapetype id="_x0000_t202" coordsize="21600,21600" o:spt="202" path="m,l,21600r21600,l21600,xe">
            <v:stroke joinstyle="miter"/>
            <v:path gradientshapeok="t" o:connecttype="rect"/>
          </v:shapetype>
          <v:shape id="Zone de texte 2" o:spid="_x0000_s2317" type="#_x0000_t202" style="position:absolute;left:0;text-align:left;margin-left:-3.25pt;margin-top:-44.05pt;width:512.25pt;height:50.65pt;z-index:1;visibility:visible;mso-wrap-distance-left:9pt;mso-wrap-distance-top:3.6pt;mso-wrap-distance-right:9pt;mso-wrap-distance-bottom:3.6pt;mso-position-horizontal-relative:text;mso-position-vertical-relative:text;mso-width-relative:margin;mso-height-relative:margin;v-text-anchor:top" fillcolor="#005dac" strokecolor="#0097dc" strokeweight=".25pt">
            <v:fill color2="fill lighten(0)" angle="-90" focusposition="1" focussize="" method="linear sigma" focus="100%" type="gradient"/>
            <v:textbox style="mso-next-textbox:#Zone de texte 2">
              <w:txbxContent>
                <w:p w14:paraId="53BFADF6" w14:textId="320904C1" w:rsidR="00E80B9A" w:rsidRPr="00995DD4" w:rsidRDefault="001D181E" w:rsidP="007D44DC">
                  <w:pPr>
                    <w:pStyle w:val="Titre1"/>
                    <w:spacing w:before="0"/>
                    <w:ind w:left="272"/>
                    <w:rPr>
                      <w:noProof/>
                      <w:lang w:val="fr-CA"/>
                    </w:rPr>
                  </w:pPr>
                  <w:r>
                    <w:rPr>
                      <w:noProof/>
                      <w:lang w:val="fr-CA"/>
                    </w:rPr>
                    <w:t>Laboratoire #1</w:t>
                  </w:r>
                </w:p>
              </w:txbxContent>
            </v:textbox>
            <w10:wrap type="square"/>
          </v:shape>
        </w:pict>
      </w:r>
      <w:r>
        <w:rPr>
          <w:noProof/>
          <w:lang w:eastAsia="en-US"/>
        </w:rPr>
        <w:pict w14:anchorId="57C29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2318" type="#_x0000_t75" style="position:absolute;left:0;text-align:left;margin-left:395.9pt;margin-top:-84.6pt;width:97.55pt;height:44.6pt;z-index:2;visibility:visible;mso-wrap-style:square;mso-wrap-distance-left:9pt;mso-wrap-distance-top:0;mso-wrap-distance-right:9pt;mso-wrap-distance-bottom:0;mso-position-horizontal-relative:text;mso-position-vertical-relative:text;mso-width-relative:page;mso-height-relative:page" strokeweight=".25pt">
            <v:imagedata r:id="rId8" o:title="LogoDICJ" chromakey="white"/>
          </v:shape>
        </w:pict>
      </w:r>
      <w:r w:rsidR="007B35C5">
        <w:rPr>
          <w:rFonts w:ascii="Century Gothic" w:hAnsi="Century Gothic"/>
          <w:sz w:val="22"/>
          <w:szCs w:val="24"/>
        </w:rPr>
        <w:t>Dans ce laboratoire,</w:t>
      </w:r>
      <w:r w:rsidR="00843D54">
        <w:rPr>
          <w:rFonts w:ascii="Century Gothic" w:hAnsi="Century Gothic"/>
          <w:sz w:val="22"/>
          <w:szCs w:val="24"/>
        </w:rPr>
        <w:t xml:space="preserve"> vous aurez </w:t>
      </w:r>
      <w:r w:rsidR="00614387">
        <w:rPr>
          <w:rFonts w:ascii="Century Gothic" w:hAnsi="Century Gothic"/>
          <w:sz w:val="22"/>
          <w:szCs w:val="24"/>
        </w:rPr>
        <w:t xml:space="preserve">à créer un site Web à partir d’éléments de </w:t>
      </w:r>
      <w:r w:rsidR="00567713">
        <w:rPr>
          <w:rFonts w:ascii="Century Gothic" w:hAnsi="Century Gothic"/>
          <w:sz w:val="22"/>
          <w:szCs w:val="24"/>
        </w:rPr>
        <w:t>conception qui vous ont été fournis.</w:t>
      </w:r>
    </w:p>
    <w:p w14:paraId="3C424ABE" w14:textId="40B50002" w:rsidR="005A3A10" w:rsidRDefault="00843D54" w:rsidP="00AA554A">
      <w:pPr>
        <w:pStyle w:val="NormalWeb"/>
        <w:spacing w:before="120" w:after="0"/>
        <w:rPr>
          <w:rFonts w:ascii="Century Gothic" w:hAnsi="Century Gothic"/>
          <w:sz w:val="22"/>
          <w:szCs w:val="24"/>
        </w:rPr>
      </w:pPr>
      <w:r>
        <w:rPr>
          <w:rFonts w:ascii="Century Gothic" w:hAnsi="Century Gothic"/>
          <w:sz w:val="22"/>
          <w:szCs w:val="24"/>
        </w:rPr>
        <w:t xml:space="preserve">Votre tâche est de créer </w:t>
      </w:r>
      <w:r w:rsidR="00567713">
        <w:rPr>
          <w:rFonts w:ascii="Century Gothic" w:hAnsi="Century Gothic"/>
          <w:sz w:val="22"/>
          <w:szCs w:val="24"/>
        </w:rPr>
        <w:t>le visuel d’un site</w:t>
      </w:r>
      <w:r>
        <w:rPr>
          <w:rFonts w:ascii="Century Gothic" w:hAnsi="Century Gothic"/>
          <w:sz w:val="22"/>
          <w:szCs w:val="24"/>
        </w:rPr>
        <w:t xml:space="preserve"> Web en </w:t>
      </w:r>
      <w:r w:rsidR="00567713">
        <w:rPr>
          <w:rFonts w:ascii="Century Gothic" w:hAnsi="Century Gothic"/>
          <w:sz w:val="22"/>
          <w:szCs w:val="24"/>
        </w:rPr>
        <w:t>utilisant HTML, Bootstrap et SASS</w:t>
      </w:r>
      <w:r>
        <w:rPr>
          <w:rFonts w:ascii="Century Gothic" w:hAnsi="Century Gothic"/>
          <w:sz w:val="22"/>
          <w:szCs w:val="24"/>
        </w:rPr>
        <w:t>.</w:t>
      </w:r>
    </w:p>
    <w:p w14:paraId="469B522D" w14:textId="5C1BB545" w:rsidR="009F786D" w:rsidRDefault="009F786D" w:rsidP="00AA554A">
      <w:pPr>
        <w:pStyle w:val="NormalWeb"/>
        <w:spacing w:before="120" w:after="0"/>
        <w:rPr>
          <w:rFonts w:ascii="Century Gothic" w:hAnsi="Century Gothic"/>
          <w:sz w:val="22"/>
          <w:szCs w:val="24"/>
        </w:rPr>
      </w:pPr>
      <w:r w:rsidRPr="00F46DC4">
        <w:rPr>
          <w:rFonts w:ascii="Century Gothic" w:hAnsi="Century Gothic"/>
          <w:b/>
          <w:bCs/>
          <w:sz w:val="22"/>
          <w:szCs w:val="24"/>
        </w:rPr>
        <w:t>N</w:t>
      </w:r>
      <w:r w:rsidR="005632B9" w:rsidRPr="00F46DC4">
        <w:rPr>
          <w:rFonts w:ascii="Century Gothic" w:hAnsi="Century Gothic"/>
          <w:b/>
          <w:bCs/>
          <w:sz w:val="22"/>
          <w:szCs w:val="24"/>
        </w:rPr>
        <w:t>’écrivez pas directement en CSS</w:t>
      </w:r>
      <w:r>
        <w:rPr>
          <w:rFonts w:ascii="Century Gothic" w:hAnsi="Century Gothic"/>
          <w:sz w:val="22"/>
          <w:szCs w:val="24"/>
        </w:rPr>
        <w:t xml:space="preserve">. Vous devez </w:t>
      </w:r>
      <w:r w:rsidR="00DD687C">
        <w:rPr>
          <w:rFonts w:ascii="Century Gothic" w:hAnsi="Century Gothic"/>
          <w:sz w:val="22"/>
          <w:szCs w:val="24"/>
        </w:rPr>
        <w:t xml:space="preserve">utiliser </w:t>
      </w:r>
      <w:r w:rsidR="00D803BB">
        <w:rPr>
          <w:rFonts w:ascii="Century Gothic" w:hAnsi="Century Gothic"/>
          <w:sz w:val="22"/>
          <w:szCs w:val="24"/>
        </w:rPr>
        <w:t>SASS</w:t>
      </w:r>
      <w:r w:rsidR="005632B9">
        <w:rPr>
          <w:rFonts w:ascii="Century Gothic" w:hAnsi="Century Gothic"/>
          <w:sz w:val="22"/>
          <w:szCs w:val="24"/>
        </w:rPr>
        <w:t>.</w:t>
      </w:r>
    </w:p>
    <w:p w14:paraId="49089C8F" w14:textId="46D6187B" w:rsidR="00F46DC4" w:rsidRDefault="00F46DC4" w:rsidP="00375678">
      <w:pPr>
        <w:pStyle w:val="NormalWeb"/>
        <w:spacing w:before="120" w:after="0"/>
        <w:rPr>
          <w:rFonts w:ascii="Century Gothic" w:hAnsi="Century Gothic"/>
          <w:sz w:val="22"/>
          <w:szCs w:val="24"/>
        </w:rPr>
      </w:pPr>
      <w:r w:rsidRPr="007E515B">
        <w:rPr>
          <w:rFonts w:ascii="Century Gothic" w:hAnsi="Century Gothic"/>
          <w:b/>
          <w:bCs/>
          <w:sz w:val="22"/>
          <w:szCs w:val="24"/>
        </w:rPr>
        <w:t>Vous devez utiliser Bootstrap</w:t>
      </w:r>
      <w:r>
        <w:rPr>
          <w:rFonts w:ascii="Century Gothic" w:hAnsi="Century Gothic"/>
          <w:sz w:val="22"/>
          <w:szCs w:val="24"/>
        </w:rPr>
        <w:t xml:space="preserve"> pour </w:t>
      </w:r>
      <w:r w:rsidR="00D803BB">
        <w:rPr>
          <w:rFonts w:ascii="Century Gothic" w:hAnsi="Century Gothic"/>
          <w:sz w:val="22"/>
          <w:szCs w:val="24"/>
        </w:rPr>
        <w:t>organiser les éléments de la page</w:t>
      </w:r>
      <w:r>
        <w:rPr>
          <w:rFonts w:ascii="Century Gothic" w:hAnsi="Century Gothic"/>
          <w:sz w:val="22"/>
          <w:szCs w:val="24"/>
        </w:rPr>
        <w:t>.</w:t>
      </w:r>
      <w:r w:rsidR="00375678">
        <w:rPr>
          <w:rFonts w:ascii="Century Gothic" w:hAnsi="Century Gothic"/>
          <w:sz w:val="22"/>
          <w:szCs w:val="24"/>
        </w:rPr>
        <w:t xml:space="preserve"> Vous devez également inclure le composant demandé.</w:t>
      </w:r>
    </w:p>
    <w:p w14:paraId="2C71D6D3" w14:textId="5E799644" w:rsidR="00AA554A" w:rsidRPr="00995DD4" w:rsidRDefault="00AA554A" w:rsidP="00AA554A">
      <w:pPr>
        <w:pStyle w:val="Titre2avecligne"/>
        <w:rPr>
          <w:color w:val="005DAC"/>
          <w:lang w:val="fr-CA"/>
        </w:rPr>
      </w:pPr>
      <w:r>
        <w:rPr>
          <w:color w:val="005DAC"/>
          <w:lang w:val="fr-CA"/>
        </w:rPr>
        <w:t>Contexte</w:t>
      </w:r>
    </w:p>
    <w:p w14:paraId="3B396EDB" w14:textId="77777777"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 xml:space="preserve">Vous venez de terminer le cégep et avez été engagé par une petite firme de Web en tant que développeur </w:t>
      </w:r>
      <w:r w:rsidRPr="00285EC5">
        <w:rPr>
          <w:rFonts w:ascii="Century Gothic" w:hAnsi="Century Gothic"/>
          <w:i/>
          <w:iCs/>
          <w:sz w:val="22"/>
          <w:szCs w:val="24"/>
        </w:rPr>
        <w:t>front end</w:t>
      </w:r>
      <w:r w:rsidRPr="005A1337">
        <w:rPr>
          <w:rFonts w:ascii="Century Gothic" w:hAnsi="Century Gothic"/>
          <w:sz w:val="22"/>
          <w:szCs w:val="24"/>
        </w:rPr>
        <w:t>. Votre semaine de formation vient de se terminer et on vous a assigné à un nouveau projet.</w:t>
      </w:r>
    </w:p>
    <w:p w14:paraId="255E9D5A" w14:textId="77777777"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L’équipe de conception vient de terminer de faire une esquisse du site Web avec le client et de définir les éléments du style du site, notamment la palette de couleur et la typographie à utiliser.</w:t>
      </w:r>
    </w:p>
    <w:p w14:paraId="39C75EB6" w14:textId="77777777"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Cependant, l’équipe de conception participe à une conférence à San Francisco dans les prochaines semaines. La première version du site Web doit être présentée au client le lendemain de leur retour de la conférence, ils ne pourront donc pas fournir une maquette dans les temps.</w:t>
      </w:r>
    </w:p>
    <w:p w14:paraId="30893DDD" w14:textId="64675783" w:rsidR="005A1337" w:rsidRPr="005A1337" w:rsidRDefault="005A1337" w:rsidP="005A1337">
      <w:pPr>
        <w:pStyle w:val="NormalWeb"/>
        <w:rPr>
          <w:rFonts w:ascii="Century Gothic" w:hAnsi="Century Gothic"/>
          <w:sz w:val="22"/>
          <w:szCs w:val="24"/>
        </w:rPr>
      </w:pPr>
      <w:r w:rsidRPr="005A1337">
        <w:rPr>
          <w:rFonts w:ascii="Century Gothic" w:hAnsi="Century Gothic"/>
          <w:sz w:val="22"/>
          <w:szCs w:val="24"/>
        </w:rPr>
        <w:t xml:space="preserve">Afin de respecter les ententes signées avec le client, la compagnie </w:t>
      </w:r>
      <w:r w:rsidR="00BB24E5" w:rsidRPr="005A1337">
        <w:rPr>
          <w:rFonts w:ascii="Century Gothic" w:hAnsi="Century Gothic"/>
          <w:sz w:val="22"/>
          <w:szCs w:val="24"/>
        </w:rPr>
        <w:t>demande</w:t>
      </w:r>
      <w:r w:rsidRPr="005A1337">
        <w:rPr>
          <w:rFonts w:ascii="Century Gothic" w:hAnsi="Century Gothic"/>
          <w:sz w:val="22"/>
          <w:szCs w:val="24"/>
        </w:rPr>
        <w:t xml:space="preserve"> que vous développiez le site Web en utilisant la documentation fournie par l’équipe de conception.</w:t>
      </w:r>
    </w:p>
    <w:p w14:paraId="0D649A7C" w14:textId="5D486BDF" w:rsidR="00995DD4" w:rsidRDefault="005A1337" w:rsidP="005A1337">
      <w:pPr>
        <w:pStyle w:val="NormalWeb"/>
        <w:spacing w:after="0" w:line="240" w:lineRule="auto"/>
        <w:rPr>
          <w:rFonts w:ascii="Century Gothic" w:hAnsi="Century Gothic"/>
          <w:sz w:val="22"/>
          <w:szCs w:val="24"/>
        </w:rPr>
      </w:pPr>
      <w:r w:rsidRPr="005A1337">
        <w:rPr>
          <w:rFonts w:ascii="Century Gothic" w:hAnsi="Century Gothic"/>
          <w:sz w:val="22"/>
          <w:szCs w:val="24"/>
        </w:rPr>
        <w:t>Allez, ne les décevez pas!</w:t>
      </w:r>
    </w:p>
    <w:p w14:paraId="1220F9CE" w14:textId="1356505B" w:rsidR="000F5CFB" w:rsidRPr="00995DD4" w:rsidRDefault="00316CD8" w:rsidP="000F5CFB">
      <w:pPr>
        <w:pStyle w:val="Titre2avecligne"/>
        <w:rPr>
          <w:color w:val="005DAC"/>
          <w:lang w:val="fr-CA"/>
        </w:rPr>
      </w:pPr>
      <w:r>
        <w:rPr>
          <w:color w:val="005DAC"/>
          <w:lang w:val="fr-CA"/>
        </w:rPr>
        <w:br w:type="page"/>
      </w:r>
      <w:r w:rsidR="005A1337">
        <w:rPr>
          <w:color w:val="005DAC"/>
          <w:lang w:val="fr-CA"/>
        </w:rPr>
        <w:lastRenderedPageBreak/>
        <w:t>Grille de correction</w:t>
      </w:r>
    </w:p>
    <w:p w14:paraId="72B246AA" w14:textId="77777777" w:rsidR="00316CD8" w:rsidRPr="00552438" w:rsidRDefault="00316CD8" w:rsidP="00316CD8"/>
    <w:tbl>
      <w:tblPr>
        <w:tblW w:w="874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3256"/>
        <w:gridCol w:w="1134"/>
        <w:gridCol w:w="1134"/>
        <w:gridCol w:w="945"/>
        <w:gridCol w:w="1007"/>
        <w:gridCol w:w="1264"/>
      </w:tblGrid>
      <w:tr w:rsidR="00925D20" w14:paraId="0E3DEB9A" w14:textId="77777777" w:rsidTr="00925D20">
        <w:tc>
          <w:tcPr>
            <w:tcW w:w="3256" w:type="dxa"/>
            <w:tcBorders>
              <w:bottom w:val="single" w:sz="12" w:space="0" w:color="95B3D7"/>
            </w:tcBorders>
            <w:shd w:val="clear" w:color="auto" w:fill="auto"/>
          </w:tcPr>
          <w:p w14:paraId="3C4DCD23" w14:textId="77777777" w:rsidR="00316CD8" w:rsidRPr="00925D20" w:rsidRDefault="00316CD8" w:rsidP="00925D20">
            <w:pPr>
              <w:pStyle w:val="NormalWeb"/>
              <w:rPr>
                <w:rFonts w:ascii="Century Gothic" w:hAnsi="Century Gothic"/>
                <w:b/>
                <w:bCs/>
                <w:sz w:val="20"/>
                <w:szCs w:val="22"/>
              </w:rPr>
            </w:pPr>
          </w:p>
        </w:tc>
        <w:tc>
          <w:tcPr>
            <w:tcW w:w="1134" w:type="dxa"/>
            <w:tcBorders>
              <w:bottom w:val="single" w:sz="12" w:space="0" w:color="95B3D7"/>
            </w:tcBorders>
            <w:shd w:val="clear" w:color="auto" w:fill="auto"/>
          </w:tcPr>
          <w:p w14:paraId="0FC3886A"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Excellent</w:t>
            </w:r>
          </w:p>
          <w:p w14:paraId="5B551609"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(5)</w:t>
            </w:r>
          </w:p>
        </w:tc>
        <w:tc>
          <w:tcPr>
            <w:tcW w:w="1134" w:type="dxa"/>
            <w:tcBorders>
              <w:bottom w:val="single" w:sz="12" w:space="0" w:color="95B3D7"/>
            </w:tcBorders>
            <w:shd w:val="clear" w:color="auto" w:fill="auto"/>
          </w:tcPr>
          <w:p w14:paraId="6A3B34B4"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Très bien</w:t>
            </w:r>
          </w:p>
          <w:p w14:paraId="7C61CAA2"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(4)</w:t>
            </w:r>
          </w:p>
        </w:tc>
        <w:tc>
          <w:tcPr>
            <w:tcW w:w="945" w:type="dxa"/>
            <w:tcBorders>
              <w:bottom w:val="single" w:sz="12" w:space="0" w:color="95B3D7"/>
            </w:tcBorders>
            <w:shd w:val="clear" w:color="auto" w:fill="auto"/>
          </w:tcPr>
          <w:p w14:paraId="4EA7A29C"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Bien</w:t>
            </w:r>
          </w:p>
          <w:p w14:paraId="10161AF5" w14:textId="77777777"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(3)</w:t>
            </w:r>
          </w:p>
        </w:tc>
        <w:tc>
          <w:tcPr>
            <w:tcW w:w="1007" w:type="dxa"/>
            <w:tcBorders>
              <w:bottom w:val="single" w:sz="12" w:space="0" w:color="95B3D7"/>
            </w:tcBorders>
            <w:shd w:val="clear" w:color="auto" w:fill="auto"/>
          </w:tcPr>
          <w:p w14:paraId="722974E6" w14:textId="77777777" w:rsidR="003D29D4"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Suffisant</w:t>
            </w:r>
          </w:p>
          <w:p w14:paraId="3B14EC24" w14:textId="29A9CCFB"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(2)</w:t>
            </w:r>
          </w:p>
        </w:tc>
        <w:tc>
          <w:tcPr>
            <w:tcW w:w="1264" w:type="dxa"/>
            <w:tcBorders>
              <w:bottom w:val="single" w:sz="12" w:space="0" w:color="95B3D7"/>
            </w:tcBorders>
            <w:shd w:val="clear" w:color="auto" w:fill="auto"/>
          </w:tcPr>
          <w:p w14:paraId="590E33AD" w14:textId="55941069" w:rsidR="00537FE4"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Insuffisant</w:t>
            </w:r>
          </w:p>
          <w:p w14:paraId="2CB3F154" w14:textId="24DD4E36" w:rsidR="00316CD8" w:rsidRPr="00925D20" w:rsidRDefault="00316CD8" w:rsidP="00925D20">
            <w:pPr>
              <w:pStyle w:val="NormalWeb"/>
              <w:jc w:val="center"/>
              <w:rPr>
                <w:rFonts w:ascii="Century Gothic" w:hAnsi="Century Gothic"/>
                <w:b/>
                <w:bCs/>
                <w:sz w:val="20"/>
                <w:szCs w:val="22"/>
              </w:rPr>
            </w:pPr>
            <w:r w:rsidRPr="00925D20">
              <w:rPr>
                <w:rFonts w:ascii="Century Gothic" w:hAnsi="Century Gothic"/>
                <w:b/>
                <w:bCs/>
                <w:sz w:val="20"/>
                <w:szCs w:val="22"/>
              </w:rPr>
              <w:t>(0-1)</w:t>
            </w:r>
          </w:p>
        </w:tc>
      </w:tr>
      <w:tr w:rsidR="00925D20" w14:paraId="6C840409" w14:textId="77777777" w:rsidTr="00925D20">
        <w:trPr>
          <w:trHeight w:val="567"/>
        </w:trPr>
        <w:tc>
          <w:tcPr>
            <w:tcW w:w="3256" w:type="dxa"/>
            <w:shd w:val="clear" w:color="auto" w:fill="auto"/>
          </w:tcPr>
          <w:p w14:paraId="78841C61"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Respect de l’esquisse fournie</w:t>
            </w:r>
          </w:p>
        </w:tc>
        <w:tc>
          <w:tcPr>
            <w:tcW w:w="1134" w:type="dxa"/>
            <w:shd w:val="clear" w:color="auto" w:fill="auto"/>
          </w:tcPr>
          <w:p w14:paraId="7F41A03B"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13AD0653"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6FD8609C"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5AFF454B"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0E123B92" w14:textId="77777777" w:rsidR="00316CD8" w:rsidRPr="00925D20" w:rsidRDefault="00316CD8" w:rsidP="00925D20">
            <w:pPr>
              <w:pStyle w:val="NormalWeb"/>
              <w:rPr>
                <w:rFonts w:ascii="Century Gothic" w:hAnsi="Century Gothic"/>
                <w:sz w:val="20"/>
                <w:szCs w:val="22"/>
              </w:rPr>
            </w:pPr>
          </w:p>
        </w:tc>
      </w:tr>
      <w:tr w:rsidR="00925D20" w:rsidRPr="00285EC5" w14:paraId="39AE309A" w14:textId="77777777" w:rsidTr="00925D20">
        <w:trPr>
          <w:trHeight w:val="567"/>
        </w:trPr>
        <w:tc>
          <w:tcPr>
            <w:tcW w:w="3256" w:type="dxa"/>
            <w:shd w:val="clear" w:color="auto" w:fill="auto"/>
          </w:tcPr>
          <w:p w14:paraId="1F9BCFB9"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Respect de la palette de couleur demandée</w:t>
            </w:r>
          </w:p>
        </w:tc>
        <w:tc>
          <w:tcPr>
            <w:tcW w:w="1134" w:type="dxa"/>
            <w:shd w:val="clear" w:color="auto" w:fill="auto"/>
          </w:tcPr>
          <w:p w14:paraId="377CA8D3"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44657E78"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04B196F1"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2BF84AC2"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6F58B895" w14:textId="77777777" w:rsidR="00316CD8" w:rsidRPr="00925D20" w:rsidRDefault="00316CD8" w:rsidP="00925D20">
            <w:pPr>
              <w:pStyle w:val="NormalWeb"/>
              <w:rPr>
                <w:rFonts w:ascii="Century Gothic" w:hAnsi="Century Gothic"/>
                <w:sz w:val="20"/>
                <w:szCs w:val="22"/>
              </w:rPr>
            </w:pPr>
          </w:p>
        </w:tc>
      </w:tr>
      <w:tr w:rsidR="00925D20" w:rsidRPr="00285EC5" w14:paraId="07B7D6E1" w14:textId="77777777" w:rsidTr="00925D20">
        <w:trPr>
          <w:trHeight w:val="567"/>
        </w:trPr>
        <w:tc>
          <w:tcPr>
            <w:tcW w:w="3256" w:type="dxa"/>
            <w:shd w:val="clear" w:color="auto" w:fill="auto"/>
          </w:tcPr>
          <w:p w14:paraId="6A8B632D"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Respect de la typographie demandée</w:t>
            </w:r>
          </w:p>
        </w:tc>
        <w:tc>
          <w:tcPr>
            <w:tcW w:w="1134" w:type="dxa"/>
            <w:shd w:val="clear" w:color="auto" w:fill="auto"/>
          </w:tcPr>
          <w:p w14:paraId="0068B062"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4B435CD1"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724CA720"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01B45FC1"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7FCA1C97" w14:textId="77777777" w:rsidR="00316CD8" w:rsidRPr="00925D20" w:rsidRDefault="00316CD8" w:rsidP="00925D20">
            <w:pPr>
              <w:pStyle w:val="NormalWeb"/>
              <w:rPr>
                <w:rFonts w:ascii="Century Gothic" w:hAnsi="Century Gothic"/>
                <w:sz w:val="20"/>
                <w:szCs w:val="22"/>
              </w:rPr>
            </w:pPr>
          </w:p>
        </w:tc>
      </w:tr>
      <w:tr w:rsidR="00925D20" w14:paraId="20C84D23" w14:textId="77777777" w:rsidTr="00925D20">
        <w:trPr>
          <w:trHeight w:val="567"/>
        </w:trPr>
        <w:tc>
          <w:tcPr>
            <w:tcW w:w="3256" w:type="dxa"/>
            <w:shd w:val="clear" w:color="auto" w:fill="auto"/>
          </w:tcPr>
          <w:p w14:paraId="32BB3042"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Intégration du composant Bootstrap</w:t>
            </w:r>
          </w:p>
        </w:tc>
        <w:tc>
          <w:tcPr>
            <w:tcW w:w="1134" w:type="dxa"/>
            <w:shd w:val="clear" w:color="auto" w:fill="auto"/>
          </w:tcPr>
          <w:p w14:paraId="5237287F"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91965C8"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4E6274BC"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32252A49"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56D41221" w14:textId="77777777" w:rsidR="00316CD8" w:rsidRPr="00925D20" w:rsidRDefault="00316CD8" w:rsidP="00925D20">
            <w:pPr>
              <w:pStyle w:val="NormalWeb"/>
              <w:rPr>
                <w:rFonts w:ascii="Century Gothic" w:hAnsi="Century Gothic"/>
                <w:sz w:val="20"/>
                <w:szCs w:val="22"/>
              </w:rPr>
            </w:pPr>
          </w:p>
        </w:tc>
      </w:tr>
      <w:tr w:rsidR="00925D20" w:rsidRPr="00285EC5" w14:paraId="37C15FB8" w14:textId="77777777" w:rsidTr="00925D20">
        <w:trPr>
          <w:trHeight w:val="567"/>
        </w:trPr>
        <w:tc>
          <w:tcPr>
            <w:tcW w:w="3256" w:type="dxa"/>
            <w:shd w:val="clear" w:color="auto" w:fill="auto"/>
          </w:tcPr>
          <w:p w14:paraId="3F4406B1"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Utilisation de la grille Bootstrap</w:t>
            </w:r>
          </w:p>
        </w:tc>
        <w:tc>
          <w:tcPr>
            <w:tcW w:w="1134" w:type="dxa"/>
            <w:shd w:val="clear" w:color="auto" w:fill="auto"/>
          </w:tcPr>
          <w:p w14:paraId="2FC17903"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C4C3139"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020915FA"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319CC920"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66DC9808" w14:textId="77777777" w:rsidR="00316CD8" w:rsidRPr="00925D20" w:rsidRDefault="00316CD8" w:rsidP="00925D20">
            <w:pPr>
              <w:pStyle w:val="NormalWeb"/>
              <w:rPr>
                <w:rFonts w:ascii="Century Gothic" w:hAnsi="Century Gothic"/>
                <w:sz w:val="20"/>
                <w:szCs w:val="22"/>
              </w:rPr>
            </w:pPr>
          </w:p>
        </w:tc>
      </w:tr>
      <w:tr w:rsidR="00925D20" w:rsidRPr="00285EC5" w14:paraId="158CEE78" w14:textId="77777777" w:rsidTr="00925D20">
        <w:trPr>
          <w:trHeight w:val="567"/>
        </w:trPr>
        <w:tc>
          <w:tcPr>
            <w:tcW w:w="3256" w:type="dxa"/>
            <w:shd w:val="clear" w:color="auto" w:fill="auto"/>
          </w:tcPr>
          <w:p w14:paraId="1081F681"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 xml:space="preserve">Utilisation du responsive avec Bootstrap </w:t>
            </w:r>
          </w:p>
        </w:tc>
        <w:tc>
          <w:tcPr>
            <w:tcW w:w="1134" w:type="dxa"/>
            <w:shd w:val="clear" w:color="auto" w:fill="auto"/>
          </w:tcPr>
          <w:p w14:paraId="64DA727A"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B669454"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19552479"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7264F425"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25F72681" w14:textId="77777777" w:rsidR="00316CD8" w:rsidRPr="00925D20" w:rsidRDefault="00316CD8" w:rsidP="00925D20">
            <w:pPr>
              <w:pStyle w:val="NormalWeb"/>
              <w:rPr>
                <w:rFonts w:ascii="Century Gothic" w:hAnsi="Century Gothic"/>
                <w:sz w:val="20"/>
                <w:szCs w:val="22"/>
              </w:rPr>
            </w:pPr>
          </w:p>
        </w:tc>
      </w:tr>
      <w:tr w:rsidR="00925D20" w14:paraId="18DA1CC9" w14:textId="77777777" w:rsidTr="00925D20">
        <w:trPr>
          <w:trHeight w:val="567"/>
        </w:trPr>
        <w:tc>
          <w:tcPr>
            <w:tcW w:w="3256" w:type="dxa"/>
            <w:shd w:val="clear" w:color="auto" w:fill="auto"/>
          </w:tcPr>
          <w:p w14:paraId="5AA52FA2" w14:textId="50EECF63"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Personnalisation avec S</w:t>
            </w:r>
            <w:r w:rsidR="001B4D14">
              <w:rPr>
                <w:rFonts w:ascii="Century Gothic" w:hAnsi="Century Gothic"/>
                <w:b/>
                <w:bCs/>
                <w:sz w:val="20"/>
                <w:szCs w:val="22"/>
              </w:rPr>
              <w:t>A</w:t>
            </w:r>
            <w:r w:rsidRPr="00925D20">
              <w:rPr>
                <w:rFonts w:ascii="Century Gothic" w:hAnsi="Century Gothic"/>
                <w:b/>
                <w:bCs/>
                <w:sz w:val="20"/>
                <w:szCs w:val="22"/>
              </w:rPr>
              <w:t>SS</w:t>
            </w:r>
          </w:p>
        </w:tc>
        <w:tc>
          <w:tcPr>
            <w:tcW w:w="1134" w:type="dxa"/>
            <w:shd w:val="clear" w:color="auto" w:fill="auto"/>
          </w:tcPr>
          <w:p w14:paraId="0E2142FB"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D134497"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573B318A"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14E86F6D"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3407587A" w14:textId="77777777" w:rsidR="00316CD8" w:rsidRPr="00925D20" w:rsidRDefault="00316CD8" w:rsidP="00925D20">
            <w:pPr>
              <w:pStyle w:val="NormalWeb"/>
              <w:rPr>
                <w:rFonts w:ascii="Century Gothic" w:hAnsi="Century Gothic"/>
                <w:sz w:val="20"/>
                <w:szCs w:val="22"/>
              </w:rPr>
            </w:pPr>
          </w:p>
        </w:tc>
      </w:tr>
      <w:tr w:rsidR="00925D20" w14:paraId="0F0FCC55" w14:textId="77777777" w:rsidTr="00925D20">
        <w:trPr>
          <w:trHeight w:val="567"/>
        </w:trPr>
        <w:tc>
          <w:tcPr>
            <w:tcW w:w="3256" w:type="dxa"/>
            <w:shd w:val="clear" w:color="auto" w:fill="auto"/>
          </w:tcPr>
          <w:p w14:paraId="028F040B" w14:textId="77777777" w:rsidR="00316CD8" w:rsidRPr="00925D20" w:rsidRDefault="00316CD8" w:rsidP="00925D20">
            <w:pPr>
              <w:pStyle w:val="NormalWeb"/>
              <w:jc w:val="left"/>
              <w:rPr>
                <w:rFonts w:ascii="Century Gothic" w:hAnsi="Century Gothic"/>
                <w:b/>
                <w:bCs/>
                <w:sz w:val="20"/>
                <w:szCs w:val="22"/>
              </w:rPr>
            </w:pPr>
            <w:r w:rsidRPr="00925D20">
              <w:rPr>
                <w:rFonts w:ascii="Century Gothic" w:hAnsi="Century Gothic"/>
                <w:b/>
                <w:bCs/>
                <w:sz w:val="20"/>
                <w:szCs w:val="22"/>
              </w:rPr>
              <w:t>Organisation générale du code</w:t>
            </w:r>
          </w:p>
        </w:tc>
        <w:tc>
          <w:tcPr>
            <w:tcW w:w="1134" w:type="dxa"/>
            <w:shd w:val="clear" w:color="auto" w:fill="auto"/>
          </w:tcPr>
          <w:p w14:paraId="439AD63D" w14:textId="77777777" w:rsidR="00316CD8" w:rsidRPr="00925D20" w:rsidRDefault="00316CD8" w:rsidP="00925D20">
            <w:pPr>
              <w:pStyle w:val="NormalWeb"/>
              <w:rPr>
                <w:rFonts w:ascii="Century Gothic" w:hAnsi="Century Gothic"/>
                <w:sz w:val="20"/>
                <w:szCs w:val="22"/>
              </w:rPr>
            </w:pPr>
          </w:p>
        </w:tc>
        <w:tc>
          <w:tcPr>
            <w:tcW w:w="1134" w:type="dxa"/>
            <w:shd w:val="clear" w:color="auto" w:fill="auto"/>
          </w:tcPr>
          <w:p w14:paraId="2619BD81" w14:textId="77777777" w:rsidR="00316CD8" w:rsidRPr="00925D20" w:rsidRDefault="00316CD8" w:rsidP="00925D20">
            <w:pPr>
              <w:pStyle w:val="NormalWeb"/>
              <w:rPr>
                <w:rFonts w:ascii="Century Gothic" w:hAnsi="Century Gothic"/>
                <w:sz w:val="20"/>
                <w:szCs w:val="22"/>
              </w:rPr>
            </w:pPr>
          </w:p>
        </w:tc>
        <w:tc>
          <w:tcPr>
            <w:tcW w:w="945" w:type="dxa"/>
            <w:shd w:val="clear" w:color="auto" w:fill="auto"/>
          </w:tcPr>
          <w:p w14:paraId="4487B217" w14:textId="77777777" w:rsidR="00316CD8" w:rsidRPr="00925D20" w:rsidRDefault="00316CD8" w:rsidP="00925D20">
            <w:pPr>
              <w:pStyle w:val="NormalWeb"/>
              <w:rPr>
                <w:rFonts w:ascii="Century Gothic" w:hAnsi="Century Gothic"/>
                <w:sz w:val="20"/>
                <w:szCs w:val="22"/>
              </w:rPr>
            </w:pPr>
          </w:p>
        </w:tc>
        <w:tc>
          <w:tcPr>
            <w:tcW w:w="1007" w:type="dxa"/>
            <w:shd w:val="clear" w:color="auto" w:fill="auto"/>
          </w:tcPr>
          <w:p w14:paraId="24C7E6FC" w14:textId="77777777" w:rsidR="00316CD8" w:rsidRPr="00925D20" w:rsidRDefault="00316CD8" w:rsidP="00925D20">
            <w:pPr>
              <w:pStyle w:val="NormalWeb"/>
              <w:rPr>
                <w:rFonts w:ascii="Century Gothic" w:hAnsi="Century Gothic"/>
                <w:sz w:val="20"/>
                <w:szCs w:val="22"/>
              </w:rPr>
            </w:pPr>
          </w:p>
        </w:tc>
        <w:tc>
          <w:tcPr>
            <w:tcW w:w="1264" w:type="dxa"/>
            <w:shd w:val="clear" w:color="auto" w:fill="auto"/>
          </w:tcPr>
          <w:p w14:paraId="23F52817" w14:textId="77777777" w:rsidR="00316CD8" w:rsidRPr="00925D20" w:rsidRDefault="00316CD8" w:rsidP="00925D20">
            <w:pPr>
              <w:pStyle w:val="NormalWeb"/>
              <w:rPr>
                <w:rFonts w:ascii="Century Gothic" w:hAnsi="Century Gothic"/>
                <w:sz w:val="20"/>
                <w:szCs w:val="22"/>
              </w:rPr>
            </w:pPr>
          </w:p>
        </w:tc>
      </w:tr>
    </w:tbl>
    <w:p w14:paraId="6C1E816A" w14:textId="77777777" w:rsidR="00316CD8" w:rsidRDefault="00316CD8" w:rsidP="00316CD8"/>
    <w:p w14:paraId="6957A39C" w14:textId="1529BBF6" w:rsidR="00316CD8" w:rsidRDefault="00316CD8" w:rsidP="000C765B">
      <w:pPr>
        <w:pStyle w:val="NormalWeb"/>
      </w:pPr>
      <w:r w:rsidRPr="000C765B">
        <w:rPr>
          <w:rFonts w:ascii="Century Gothic" w:hAnsi="Century Gothic"/>
          <w:sz w:val="22"/>
          <w:szCs w:val="24"/>
        </w:rPr>
        <w:t xml:space="preserve">Total : </w:t>
      </w:r>
      <w:r w:rsidRPr="000C765B">
        <w:rPr>
          <w:rFonts w:ascii="Century Gothic" w:hAnsi="Century Gothic"/>
          <w:sz w:val="22"/>
          <w:szCs w:val="24"/>
        </w:rPr>
        <w:tab/>
      </w:r>
      <w:r w:rsidRPr="000C765B">
        <w:rPr>
          <w:rFonts w:ascii="Century Gothic" w:hAnsi="Century Gothic"/>
          <w:sz w:val="22"/>
          <w:szCs w:val="24"/>
        </w:rPr>
        <w:tab/>
        <w:t>/ 40</w:t>
      </w:r>
    </w:p>
    <w:p w14:paraId="7D1C9472" w14:textId="4C77E694" w:rsidR="000C765B" w:rsidRDefault="000C765B" w:rsidP="00316CD8"/>
    <w:p w14:paraId="2ED59DB3" w14:textId="77777777" w:rsidR="000C765B" w:rsidRPr="00DC2B6C" w:rsidRDefault="000C765B" w:rsidP="00316CD8"/>
    <w:p w14:paraId="53F58273" w14:textId="651AC693" w:rsidR="00B91C4E" w:rsidRPr="00995DD4" w:rsidRDefault="00B91C4E" w:rsidP="00B91C4E">
      <w:pPr>
        <w:pStyle w:val="Titre2avecligne"/>
        <w:rPr>
          <w:color w:val="005DAC"/>
          <w:lang w:val="fr-CA"/>
        </w:rPr>
      </w:pPr>
      <w:r>
        <w:rPr>
          <w:color w:val="005DAC"/>
          <w:lang w:val="fr-CA"/>
        </w:rPr>
        <w:t>Remise</w:t>
      </w:r>
    </w:p>
    <w:p w14:paraId="0C9A6353" w14:textId="42C6A7F1" w:rsidR="00B91C4E" w:rsidRDefault="00B91C4E" w:rsidP="00B91C4E">
      <w:pPr>
        <w:pStyle w:val="Texte"/>
        <w:ind w:left="0"/>
        <w:contextualSpacing/>
        <w:rPr>
          <w:rFonts w:cs="Calibri"/>
          <w:lang w:eastAsia="fr-CA"/>
        </w:rPr>
      </w:pPr>
      <w:r>
        <w:rPr>
          <w:rFonts w:cs="Calibri"/>
          <w:lang w:eastAsia="fr-CA"/>
        </w:rPr>
        <w:t xml:space="preserve">Vous devez remettre votre application sur </w:t>
      </w:r>
      <w:r w:rsidR="005A1337">
        <w:rPr>
          <w:rFonts w:cs="Calibri"/>
          <w:lang w:eastAsia="fr-CA"/>
        </w:rPr>
        <w:t>Git</w:t>
      </w:r>
      <w:r>
        <w:rPr>
          <w:rFonts w:cs="Calibri"/>
          <w:lang w:eastAsia="fr-CA"/>
        </w:rPr>
        <w:t>. La date de remise est indiquée sur Teams.</w:t>
      </w:r>
    </w:p>
    <w:p w14:paraId="633BCE9F" w14:textId="77777777" w:rsidR="00B91C4E" w:rsidRPr="00843D54" w:rsidRDefault="00B91C4E" w:rsidP="00B91C4E">
      <w:pPr>
        <w:pStyle w:val="Texte"/>
        <w:contextualSpacing/>
        <w:rPr>
          <w:rFonts w:cs="Calibri"/>
          <w:lang w:eastAsia="fr-CA"/>
        </w:rPr>
      </w:pPr>
    </w:p>
    <w:sectPr w:rsidR="00B91C4E" w:rsidRPr="00843D54" w:rsidSect="0002064F">
      <w:headerReference w:type="even" r:id="rId9"/>
      <w:headerReference w:type="default" r:id="rId10"/>
      <w:footerReference w:type="default" r:id="rId11"/>
      <w:headerReference w:type="first" r:id="rId12"/>
      <w:footerReference w:type="first" r:id="rId13"/>
      <w:pgSz w:w="12240" w:h="15840" w:code="1"/>
      <w:pgMar w:top="1440" w:right="1080" w:bottom="1440" w:left="108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B180" w14:textId="77777777" w:rsidR="00E9192B" w:rsidRDefault="00E9192B">
      <w:r>
        <w:separator/>
      </w:r>
    </w:p>
  </w:endnote>
  <w:endnote w:type="continuationSeparator" w:id="0">
    <w:p w14:paraId="05DC0CFB" w14:textId="77777777" w:rsidR="00E9192B" w:rsidRDefault="00E9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8A8A" w14:textId="77777777" w:rsidR="00500E2A" w:rsidRDefault="00500E2A" w:rsidP="00415913">
    <w:pPr>
      <w:pStyle w:val="Pieddepage"/>
      <w:tabs>
        <w:tab w:val="clear" w:pos="8640"/>
        <w:tab w:val="right" w:pos="10206"/>
      </w:tabs>
    </w:pPr>
    <w:r>
      <w:tab/>
    </w:r>
    <w:r>
      <w:tab/>
    </w:r>
    <w:r w:rsidR="00E9192B">
      <w:pict w14:anchorId="656299A2">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3" type="#_x0000_t176" style="width:40.35pt;height:34.75pt;rotation:360;mso-left-percent:-10001;mso-top-percent:-10001;mso-position-horizontal:absolute;mso-position-horizontal-relative:char;mso-position-vertical:absolute;mso-position-vertical-relative:line;mso-left-percent:-10001;mso-top-percent:-10001" filled="f" fillcolor="#4f81bd" stroked="f" strokecolor="#737373">
          <v:fill color2="#a7bfde" type="pattern"/>
          <v:textbox style="mso-next-textbox:#_x0000_s1073">
            <w:txbxContent>
              <w:p w14:paraId="63A5A973" w14:textId="514ADE81" w:rsidR="00500E2A" w:rsidRDefault="005B1869" w:rsidP="00A22EF5">
                <w:pPr>
                  <w:pStyle w:val="Pieddepage"/>
                  <w:pBdr>
                    <w:top w:val="single" w:sz="12" w:space="1" w:color="005DAC"/>
                    <w:bottom w:val="single" w:sz="48" w:space="1" w:color="005DAC"/>
                  </w:pBdr>
                  <w:jc w:val="center"/>
                  <w:rPr>
                    <w:sz w:val="28"/>
                    <w:szCs w:val="28"/>
                  </w:rPr>
                </w:pPr>
                <w:r>
                  <w:fldChar w:fldCharType="begin"/>
                </w:r>
                <w:r>
                  <w:instrText xml:space="preserve"> PAGE    \* MERGEFORMAT </w:instrText>
                </w:r>
                <w:r>
                  <w:fldChar w:fldCharType="separate"/>
                </w:r>
                <w:r w:rsidR="00C4702E" w:rsidRPr="00C4702E">
                  <w:rPr>
                    <w:noProof/>
                    <w:sz w:val="28"/>
                    <w:szCs w:val="28"/>
                  </w:rPr>
                  <w:t>4</w:t>
                </w:r>
                <w:r>
                  <w:rPr>
                    <w:noProof/>
                    <w:sz w:val="28"/>
                    <w:szCs w:val="28"/>
                  </w:rPr>
                  <w:fldChar w:fldCharType="end"/>
                </w:r>
              </w:p>
            </w:txbxContent>
          </v:textbox>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A489" w14:textId="77777777" w:rsidR="00500E2A" w:rsidRDefault="00500E2A" w:rsidP="008D5CB6">
    <w:pPr>
      <w:pStyle w:val="Pieddepage"/>
      <w:tabs>
        <w:tab w:val="clear" w:pos="8640"/>
        <w:tab w:val="right" w:pos="10065"/>
      </w:tabs>
    </w:pPr>
    <w:r>
      <w:tab/>
    </w:r>
    <w:r>
      <w:tab/>
    </w:r>
    <w:r w:rsidR="00E9192B">
      <w:pict w14:anchorId="5B0604C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2" type="#_x0000_t176" style="width:40.35pt;height:34.75pt;rotation:360;mso-left-percent:-10001;mso-top-percent:-10001;mso-position-horizontal:absolute;mso-position-horizontal-relative:char;mso-position-vertical:absolute;mso-position-vertical-relative:line;mso-left-percent:-10001;mso-top-percent:-10001" filled="f" fillcolor="#4f81bd" stroked="f" strokecolor="#737373">
          <v:fill color2="#a7bfde" type="pattern"/>
          <v:textbox style="mso-next-textbox:#_x0000_s1072">
            <w:txbxContent>
              <w:p w14:paraId="44B7D227" w14:textId="604813DE" w:rsidR="00500E2A" w:rsidRDefault="005B1869" w:rsidP="00995DD4">
                <w:pPr>
                  <w:pStyle w:val="Pieddepage"/>
                  <w:pBdr>
                    <w:top w:val="single" w:sz="12" w:space="1" w:color="005DAC"/>
                    <w:bottom w:val="single" w:sz="48" w:space="1" w:color="005DAC"/>
                  </w:pBdr>
                  <w:jc w:val="center"/>
                  <w:rPr>
                    <w:sz w:val="28"/>
                    <w:szCs w:val="28"/>
                  </w:rPr>
                </w:pPr>
                <w:r>
                  <w:fldChar w:fldCharType="begin"/>
                </w:r>
                <w:r>
                  <w:instrText xml:space="preserve"> PAGE    \* MERGEFORMAT </w:instrText>
                </w:r>
                <w:r>
                  <w:fldChar w:fldCharType="separate"/>
                </w:r>
                <w:r w:rsidR="00C4702E" w:rsidRPr="00C4702E">
                  <w:rPr>
                    <w:noProof/>
                    <w:sz w:val="28"/>
                    <w:szCs w:val="28"/>
                  </w:rPr>
                  <w:t>1</w:t>
                </w:r>
                <w:r>
                  <w:rPr>
                    <w:noProof/>
                    <w:sz w:val="28"/>
                    <w:szCs w:val="28"/>
                  </w:rPr>
                  <w:fldChar w:fldCharType="end"/>
                </w:r>
              </w:p>
            </w:txbxContent>
          </v:textbox>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E0A9" w14:textId="77777777" w:rsidR="00E9192B" w:rsidRDefault="00E9192B">
      <w:r>
        <w:separator/>
      </w:r>
    </w:p>
  </w:footnote>
  <w:footnote w:type="continuationSeparator" w:id="0">
    <w:p w14:paraId="09E7A604" w14:textId="77777777" w:rsidR="00E9192B" w:rsidRDefault="00E91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0D1C1" w14:textId="77777777" w:rsidR="00500E2A" w:rsidRDefault="00E9192B" w:rsidP="002B752F">
    <w:pPr>
      <w:ind w:right="360"/>
    </w:pPr>
    <w:r>
      <w:rPr>
        <w:noProof/>
      </w:rPr>
      <w:pict w14:anchorId="73450E80">
        <v:shapetype id="_x0000_t202" coordsize="21600,21600" o:spt="202" path="m,l,21600r21600,l21600,xe">
          <v:stroke joinstyle="miter"/>
          <v:path gradientshapeok="t" o:connecttype="rect"/>
        </v:shapetype>
        <v:shape id="_x0000_s1033" type="#_x0000_t202" style="position:absolute;margin-left:97.85pt;margin-top:78.8pt;width:230.2pt;height:18pt;z-index:4;mso-position-horizontal-relative:page;mso-position-vertical-relative:page" filled="f" stroked="f">
          <v:textbox style="mso-next-textbox:#_x0000_s1033">
            <w:txbxContent>
              <w:p w14:paraId="49790DC2" w14:textId="77777777" w:rsidR="00500E2A" w:rsidRDefault="00FD7049" w:rsidP="00194CDD">
                <w:pPr>
                  <w:tabs>
                    <w:tab w:val="left" w:pos="360"/>
                  </w:tabs>
                </w:pPr>
                <w:r>
                  <w:rPr>
                    <w:rStyle w:val="AllCapsChar"/>
                  </w:rPr>
                  <w:fldChar w:fldCharType="begin"/>
                </w:r>
                <w:r w:rsidR="00500E2A">
                  <w:rPr>
                    <w:rStyle w:val="AllCapsChar"/>
                  </w:rPr>
                  <w:instrText xml:space="preserve">PAGE  </w:instrText>
                </w:r>
                <w:r>
                  <w:rPr>
                    <w:rStyle w:val="AllCapsChar"/>
                  </w:rPr>
                  <w:fldChar w:fldCharType="separate"/>
                </w:r>
                <w:r w:rsidR="00500E2A">
                  <w:rPr>
                    <w:rStyle w:val="AllCapsChar"/>
                    <w:noProof/>
                  </w:rPr>
                  <w:t>2</w:t>
                </w:r>
                <w:r>
                  <w:rPr>
                    <w:rStyle w:val="AllCapsChar"/>
                  </w:rPr>
                  <w:fldChar w:fldCharType="end"/>
                </w:r>
                <w:r w:rsidR="00500E2A">
                  <w:rPr>
                    <w:rStyle w:val="Numrodepage"/>
                  </w:rPr>
                  <w:tab/>
                </w:r>
                <w:r w:rsidR="00500E2A">
                  <w:rPr>
                    <w:rStyle w:val="AllCapsChar"/>
                  </w:rPr>
                  <w:t>Titre de la théorie</w:t>
                </w:r>
              </w:p>
              <w:p w14:paraId="4411A072" w14:textId="77777777" w:rsidR="00500E2A" w:rsidRPr="00194CDD" w:rsidRDefault="00500E2A" w:rsidP="00194CDD"/>
            </w:txbxContent>
          </v:textbox>
          <w10:wrap anchorx="page" anchory="page"/>
        </v:shape>
      </w:pict>
    </w:r>
    <w:r>
      <w:rPr>
        <w:noProof/>
        <w:lang w:val="fr-CA" w:eastAsia="fr-CA"/>
      </w:rPr>
      <w:pict w14:anchorId="2B0F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margin-left:376pt;margin-top:-11.1pt;width:49.6pt;height:49.6pt;z-index:7">
          <v:imagedata r:id="rId1" o:title="donnes"/>
        </v:shape>
      </w:pict>
    </w:r>
    <w:r>
      <w:rPr>
        <w:noProof/>
        <w:lang w:val="fr-CA" w:eastAsia="fr-CA"/>
      </w:rPr>
      <w:pict w14:anchorId="63308013">
        <v:shape id="_x0000_s1069" type="#_x0000_t75" style="position:absolute;margin-left:320pt;margin-top:-11.1pt;width:49.6pt;height:49.6pt;z-index:8">
          <v:imagedata r:id="rId2" o:title="mep"/>
        </v:shape>
      </w:pict>
    </w:r>
    <w:r>
      <w:rPr>
        <w:noProof/>
        <w:lang w:val="fr-CA" w:eastAsia="fr-CA"/>
      </w:rPr>
      <w:pict w14:anchorId="73EBD40C">
        <v:shape id="_x0000_s1071" type="#_x0000_t75" style="position:absolute;margin-left:264pt;margin-top:-11.1pt;width:49.6pt;height:49.6pt;z-index:10">
          <v:imagedata r:id="rId3" o:title="envi_info"/>
        </v:shape>
      </w:pict>
    </w:r>
    <w:r>
      <w:rPr>
        <w:noProof/>
        <w:lang w:val="fr-CA" w:eastAsia="fr-CA"/>
      </w:rPr>
      <w:pict w14:anchorId="6A503A79">
        <v:shape id="_x0000_s1070" type="#_x0000_t75" style="position:absolute;margin-left:212pt;margin-top:-11.1pt;width:49.6pt;height:49.6pt;z-index:9">
          <v:imagedata r:id="rId4" o:title="outils"/>
        </v:shape>
      </w:pict>
    </w:r>
    <w:r>
      <w:rPr>
        <w:noProof/>
      </w:rPr>
      <w:pict w14:anchorId="0B949938">
        <v:rect id="_x0000_s1028" style="position:absolute;margin-left:4pt;margin-top:.1pt;width:6in;height:28.8pt;z-index:3" fillcolor="#e89b00" stroked="f">
          <v:fill color2="fill lighten(0)" rotate="t" angle="-90" method="linear sigma" type="gradient"/>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00B9" w14:textId="77777777" w:rsidR="00500E2A" w:rsidRDefault="00E9192B" w:rsidP="002509B2">
    <w:pPr>
      <w:ind w:right="360" w:firstLine="360"/>
    </w:pPr>
    <w:r>
      <w:rPr>
        <w:noProof/>
        <w:lang w:val="fr-CA" w:eastAsia="fr-CA"/>
      </w:rPr>
      <w:pict w14:anchorId="78EA3432">
        <v:shapetype id="_x0000_t202" coordsize="21600,21600" o:spt="202" path="m,l,21600r21600,l21600,xe">
          <v:stroke joinstyle="miter"/>
          <v:path gradientshapeok="t" o:connecttype="rect"/>
        </v:shapetype>
        <v:shape id="_x0000_s1039" type="#_x0000_t202" style="position:absolute;left:0;text-align:left;margin-left:53pt;margin-top:36pt;width:304.85pt;height:27pt;z-index:6;mso-position-horizontal-relative:page;mso-position-vertical-relative:page" filled="f" stroked="f">
          <v:textbox style="mso-next-textbox:#_x0000_s1039">
            <w:txbxContent>
              <w:p w14:paraId="1F96D806" w14:textId="13B15799" w:rsidR="00500E2A" w:rsidRPr="00B509F1" w:rsidRDefault="00C23B1F" w:rsidP="00C51959">
                <w:pPr>
                  <w:tabs>
                    <w:tab w:val="left" w:pos="360"/>
                  </w:tabs>
                  <w:rPr>
                    <w:color w:val="005DAC"/>
                    <w:sz w:val="24"/>
                    <w:lang w:val="en-CA"/>
                  </w:rPr>
                </w:pPr>
                <w:r>
                  <w:rPr>
                    <w:rStyle w:val="AllCapsChar"/>
                    <w:color w:val="005DAC"/>
                    <w:sz w:val="24"/>
                    <w:szCs w:val="24"/>
                    <w:lang w:val="en-CA"/>
                  </w:rPr>
                  <w:t>Laboratoire #1</w:t>
                </w:r>
              </w:p>
            </w:txbxContent>
          </v:textbox>
          <w10:wrap anchorx="page" anchory="page"/>
        </v:shape>
      </w:pict>
    </w:r>
    <w:r>
      <w:rPr>
        <w:noProof/>
        <w:lang w:val="fr-CA" w:eastAsia="fr-CA"/>
      </w:rPr>
      <w:pict w14:anchorId="1DCA2174">
        <v:rect id="_x0000_s1038" style="position:absolute;left:0;text-align:left;margin-left:-4pt;margin-top:-2.1pt;width:509.5pt;height:29.65pt;z-index:5" fillcolor="#005dac" strokecolor="#005dac" strokeweight=".25pt">
          <v:fill color2="fill lighten(0)" recolor="t" rotate="t" angle="-90" method="linear sigma" type="gradient"/>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B48C" w14:textId="77777777" w:rsidR="00500E2A" w:rsidRDefault="00500E2A" w:rsidP="00462A64">
    <w:pPr>
      <w:tabs>
        <w:tab w:val="left" w:pos="87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FEB"/>
    <w:multiLevelType w:val="hybridMultilevel"/>
    <w:tmpl w:val="D89677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F56653"/>
    <w:multiLevelType w:val="hybridMultilevel"/>
    <w:tmpl w:val="AF804E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7E77C60"/>
    <w:multiLevelType w:val="hybridMultilevel"/>
    <w:tmpl w:val="7D84D7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BC1681B"/>
    <w:multiLevelType w:val="hybridMultilevel"/>
    <w:tmpl w:val="B1826E22"/>
    <w:lvl w:ilvl="0" w:tplc="A00A0D38">
      <w:start w:val="1"/>
      <w:numFmt w:val="bullet"/>
      <w:pStyle w:val="monstyle2"/>
      <w:lvlText w:val=""/>
      <w:lvlJc w:val="left"/>
      <w:pPr>
        <w:tabs>
          <w:tab w:val="num" w:pos="720"/>
        </w:tabs>
        <w:ind w:left="720" w:hanging="360"/>
      </w:pPr>
      <w:rPr>
        <w:rFonts w:ascii="Symbol" w:hAnsi="Symbol" w:hint="default"/>
        <w:color w:val="auto"/>
      </w:rPr>
    </w:lvl>
    <w:lvl w:ilvl="1" w:tplc="AC8E6216">
      <w:start w:val="1"/>
      <w:numFmt w:val="bullet"/>
      <w:lvlText w:val=""/>
      <w:lvlJc w:val="left"/>
      <w:pPr>
        <w:tabs>
          <w:tab w:val="num" w:pos="1440"/>
        </w:tabs>
        <w:ind w:left="1440" w:hanging="360"/>
      </w:pPr>
      <w:rPr>
        <w:rFonts w:ascii="Wingdings" w:hAnsi="Wingdings" w:hint="default"/>
        <w:color w:val="auto"/>
      </w:rPr>
    </w:lvl>
    <w:lvl w:ilvl="2" w:tplc="0C0C000F">
      <w:start w:val="1"/>
      <w:numFmt w:val="decimal"/>
      <w:lvlText w:val="%3."/>
      <w:lvlJc w:val="left"/>
      <w:pPr>
        <w:tabs>
          <w:tab w:val="num" w:pos="2160"/>
        </w:tabs>
        <w:ind w:left="2160" w:hanging="360"/>
      </w:pPr>
      <w:rPr>
        <w:rFonts w:hint="default"/>
        <w:color w:val="auto"/>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ED7D0D"/>
    <w:multiLevelType w:val="hybridMultilevel"/>
    <w:tmpl w:val="57FCF3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19C6DB2"/>
    <w:multiLevelType w:val="hybridMultilevel"/>
    <w:tmpl w:val="0D002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80"/>
  <w:displayHorizontalDrawingGridEvery w:val="2"/>
  <w:displayVerticalDrawingGridEvery w:val="2"/>
  <w:noPunctuationKerning/>
  <w:characterSpacingControl w:val="doNotCompress"/>
  <w:hdrShapeDefaults>
    <o:shapedefaults v:ext="edit" spidmax="2319">
      <o:colormru v:ext="edit" colors="#0097dc,#005dac"/>
    </o:shapedefaults>
    <o:shapelayout v:ext="edit">
      <o:idmap v:ext="edit" data="1"/>
      <o:rules v:ext="edit">
        <o:r id="V:Rule1" type="callout" idref="#_x0000_s1072"/>
        <o:r id="V:Rule2" type="callout" idref="#_x0000_s1073"/>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606B"/>
    <w:rsid w:val="000004E8"/>
    <w:rsid w:val="00011E6A"/>
    <w:rsid w:val="00013B39"/>
    <w:rsid w:val="0002064F"/>
    <w:rsid w:val="00021ABA"/>
    <w:rsid w:val="00021ACB"/>
    <w:rsid w:val="00026DB8"/>
    <w:rsid w:val="0003447A"/>
    <w:rsid w:val="00040B40"/>
    <w:rsid w:val="00045143"/>
    <w:rsid w:val="0005013F"/>
    <w:rsid w:val="00051C99"/>
    <w:rsid w:val="00054E7B"/>
    <w:rsid w:val="00056B0B"/>
    <w:rsid w:val="00057729"/>
    <w:rsid w:val="000603C0"/>
    <w:rsid w:val="00060B5E"/>
    <w:rsid w:val="00062C0D"/>
    <w:rsid w:val="00062D54"/>
    <w:rsid w:val="000657DE"/>
    <w:rsid w:val="00065EFF"/>
    <w:rsid w:val="0006609B"/>
    <w:rsid w:val="0006618B"/>
    <w:rsid w:val="00080092"/>
    <w:rsid w:val="00083774"/>
    <w:rsid w:val="00083B67"/>
    <w:rsid w:val="0009015C"/>
    <w:rsid w:val="00092A9C"/>
    <w:rsid w:val="0009537F"/>
    <w:rsid w:val="000961EB"/>
    <w:rsid w:val="000966E4"/>
    <w:rsid w:val="00096DEF"/>
    <w:rsid w:val="00097B4C"/>
    <w:rsid w:val="000A1D2F"/>
    <w:rsid w:val="000A3F8E"/>
    <w:rsid w:val="000A49E5"/>
    <w:rsid w:val="000A5C4A"/>
    <w:rsid w:val="000A5E0D"/>
    <w:rsid w:val="000A6259"/>
    <w:rsid w:val="000A6A91"/>
    <w:rsid w:val="000A7730"/>
    <w:rsid w:val="000B2761"/>
    <w:rsid w:val="000B2939"/>
    <w:rsid w:val="000B5B64"/>
    <w:rsid w:val="000B677E"/>
    <w:rsid w:val="000B7E43"/>
    <w:rsid w:val="000B7F1A"/>
    <w:rsid w:val="000C20BB"/>
    <w:rsid w:val="000C2F04"/>
    <w:rsid w:val="000C765B"/>
    <w:rsid w:val="000D228F"/>
    <w:rsid w:val="000D6935"/>
    <w:rsid w:val="000E0A15"/>
    <w:rsid w:val="000E1DF5"/>
    <w:rsid w:val="000E2B22"/>
    <w:rsid w:val="000E3543"/>
    <w:rsid w:val="000E47E3"/>
    <w:rsid w:val="000F0D8E"/>
    <w:rsid w:val="000F1AAC"/>
    <w:rsid w:val="000F5CFB"/>
    <w:rsid w:val="00107AAF"/>
    <w:rsid w:val="00110B5D"/>
    <w:rsid w:val="001114AC"/>
    <w:rsid w:val="001159DF"/>
    <w:rsid w:val="00120308"/>
    <w:rsid w:val="00120653"/>
    <w:rsid w:val="00123E6E"/>
    <w:rsid w:val="001264F8"/>
    <w:rsid w:val="0012693B"/>
    <w:rsid w:val="00126CDB"/>
    <w:rsid w:val="00126D48"/>
    <w:rsid w:val="001277D5"/>
    <w:rsid w:val="0013191E"/>
    <w:rsid w:val="00132EBF"/>
    <w:rsid w:val="00137423"/>
    <w:rsid w:val="00141725"/>
    <w:rsid w:val="001420ED"/>
    <w:rsid w:val="0014492E"/>
    <w:rsid w:val="0014732E"/>
    <w:rsid w:val="00153FF5"/>
    <w:rsid w:val="00163834"/>
    <w:rsid w:val="001650FE"/>
    <w:rsid w:val="00171AFF"/>
    <w:rsid w:val="00171E84"/>
    <w:rsid w:val="0017307D"/>
    <w:rsid w:val="001827FE"/>
    <w:rsid w:val="00192BBE"/>
    <w:rsid w:val="001932B1"/>
    <w:rsid w:val="00193A4A"/>
    <w:rsid w:val="00194CDD"/>
    <w:rsid w:val="00195385"/>
    <w:rsid w:val="00195B51"/>
    <w:rsid w:val="001A0031"/>
    <w:rsid w:val="001A0421"/>
    <w:rsid w:val="001A6742"/>
    <w:rsid w:val="001B1138"/>
    <w:rsid w:val="001B2C82"/>
    <w:rsid w:val="001B4D14"/>
    <w:rsid w:val="001B5448"/>
    <w:rsid w:val="001B7885"/>
    <w:rsid w:val="001C0779"/>
    <w:rsid w:val="001C2A04"/>
    <w:rsid w:val="001C38AD"/>
    <w:rsid w:val="001C46BE"/>
    <w:rsid w:val="001D181E"/>
    <w:rsid w:val="001D5116"/>
    <w:rsid w:val="001E1DBE"/>
    <w:rsid w:val="001E4DD0"/>
    <w:rsid w:val="001E7827"/>
    <w:rsid w:val="001E79FD"/>
    <w:rsid w:val="001E7A17"/>
    <w:rsid w:val="001F05EF"/>
    <w:rsid w:val="001F1B3A"/>
    <w:rsid w:val="001F3010"/>
    <w:rsid w:val="001F34C0"/>
    <w:rsid w:val="001F47D3"/>
    <w:rsid w:val="001F48C3"/>
    <w:rsid w:val="001F4CA3"/>
    <w:rsid w:val="002018ED"/>
    <w:rsid w:val="00203100"/>
    <w:rsid w:val="00203DC1"/>
    <w:rsid w:val="00207DB8"/>
    <w:rsid w:val="00212A4C"/>
    <w:rsid w:val="00212F83"/>
    <w:rsid w:val="00215C35"/>
    <w:rsid w:val="00221276"/>
    <w:rsid w:val="00222471"/>
    <w:rsid w:val="002271BE"/>
    <w:rsid w:val="00230E4D"/>
    <w:rsid w:val="00232C49"/>
    <w:rsid w:val="00234F88"/>
    <w:rsid w:val="002446E0"/>
    <w:rsid w:val="00246243"/>
    <w:rsid w:val="00246AB9"/>
    <w:rsid w:val="002509B2"/>
    <w:rsid w:val="0026178F"/>
    <w:rsid w:val="002635E2"/>
    <w:rsid w:val="00263BF7"/>
    <w:rsid w:val="00264C0D"/>
    <w:rsid w:val="00266EF1"/>
    <w:rsid w:val="00267FF4"/>
    <w:rsid w:val="0027023E"/>
    <w:rsid w:val="00277E58"/>
    <w:rsid w:val="002822AC"/>
    <w:rsid w:val="00284F6C"/>
    <w:rsid w:val="00285CD3"/>
    <w:rsid w:val="00285EC5"/>
    <w:rsid w:val="00287EE3"/>
    <w:rsid w:val="00293616"/>
    <w:rsid w:val="002A05B8"/>
    <w:rsid w:val="002A56C1"/>
    <w:rsid w:val="002A6992"/>
    <w:rsid w:val="002A73E2"/>
    <w:rsid w:val="002B752F"/>
    <w:rsid w:val="002C1E87"/>
    <w:rsid w:val="002C4B85"/>
    <w:rsid w:val="002C4BC6"/>
    <w:rsid w:val="002C53C8"/>
    <w:rsid w:val="002D1A0B"/>
    <w:rsid w:val="002D6807"/>
    <w:rsid w:val="002E35B5"/>
    <w:rsid w:val="002E7140"/>
    <w:rsid w:val="002E76EC"/>
    <w:rsid w:val="002F0272"/>
    <w:rsid w:val="002F1768"/>
    <w:rsid w:val="002F3FCF"/>
    <w:rsid w:val="002F7AE6"/>
    <w:rsid w:val="00302404"/>
    <w:rsid w:val="00306EB6"/>
    <w:rsid w:val="003122C5"/>
    <w:rsid w:val="0031266E"/>
    <w:rsid w:val="0031369C"/>
    <w:rsid w:val="003166B9"/>
    <w:rsid w:val="00316CD8"/>
    <w:rsid w:val="00316F2E"/>
    <w:rsid w:val="00321088"/>
    <w:rsid w:val="00321B31"/>
    <w:rsid w:val="003308D8"/>
    <w:rsid w:val="00330910"/>
    <w:rsid w:val="00330C03"/>
    <w:rsid w:val="00331AE9"/>
    <w:rsid w:val="00343F7C"/>
    <w:rsid w:val="00346BE0"/>
    <w:rsid w:val="00346C20"/>
    <w:rsid w:val="003477E7"/>
    <w:rsid w:val="00347FD4"/>
    <w:rsid w:val="0035073B"/>
    <w:rsid w:val="00371B95"/>
    <w:rsid w:val="00373060"/>
    <w:rsid w:val="00375678"/>
    <w:rsid w:val="0038306A"/>
    <w:rsid w:val="00387AC1"/>
    <w:rsid w:val="003959F2"/>
    <w:rsid w:val="00395FEA"/>
    <w:rsid w:val="00397196"/>
    <w:rsid w:val="003973C6"/>
    <w:rsid w:val="003A05DA"/>
    <w:rsid w:val="003A2563"/>
    <w:rsid w:val="003A2B7A"/>
    <w:rsid w:val="003A2B8E"/>
    <w:rsid w:val="003A2E0C"/>
    <w:rsid w:val="003A3F14"/>
    <w:rsid w:val="003B29BE"/>
    <w:rsid w:val="003B3824"/>
    <w:rsid w:val="003C172B"/>
    <w:rsid w:val="003C5D8F"/>
    <w:rsid w:val="003C5FEE"/>
    <w:rsid w:val="003C6264"/>
    <w:rsid w:val="003D295B"/>
    <w:rsid w:val="003D29D4"/>
    <w:rsid w:val="003D42BE"/>
    <w:rsid w:val="003D5BD2"/>
    <w:rsid w:val="003D666E"/>
    <w:rsid w:val="003D6DFC"/>
    <w:rsid w:val="003E71F2"/>
    <w:rsid w:val="003F0D90"/>
    <w:rsid w:val="003F2CB4"/>
    <w:rsid w:val="003F3B3D"/>
    <w:rsid w:val="003F42A0"/>
    <w:rsid w:val="003F6220"/>
    <w:rsid w:val="00402505"/>
    <w:rsid w:val="00413696"/>
    <w:rsid w:val="00415913"/>
    <w:rsid w:val="00421B17"/>
    <w:rsid w:val="00427373"/>
    <w:rsid w:val="004355B1"/>
    <w:rsid w:val="0043780D"/>
    <w:rsid w:val="00443639"/>
    <w:rsid w:val="00451474"/>
    <w:rsid w:val="00455469"/>
    <w:rsid w:val="004558E3"/>
    <w:rsid w:val="00462A64"/>
    <w:rsid w:val="00466A9D"/>
    <w:rsid w:val="004710ED"/>
    <w:rsid w:val="004714D6"/>
    <w:rsid w:val="0047480A"/>
    <w:rsid w:val="004756C7"/>
    <w:rsid w:val="0047634B"/>
    <w:rsid w:val="00483828"/>
    <w:rsid w:val="004847BB"/>
    <w:rsid w:val="004873A0"/>
    <w:rsid w:val="004937E7"/>
    <w:rsid w:val="004A0C9A"/>
    <w:rsid w:val="004A1C52"/>
    <w:rsid w:val="004B0C31"/>
    <w:rsid w:val="004B15C2"/>
    <w:rsid w:val="004B1CA1"/>
    <w:rsid w:val="004B5B20"/>
    <w:rsid w:val="004B7035"/>
    <w:rsid w:val="004C0494"/>
    <w:rsid w:val="004D0A78"/>
    <w:rsid w:val="004D11D9"/>
    <w:rsid w:val="004D1732"/>
    <w:rsid w:val="004D1852"/>
    <w:rsid w:val="004D7A97"/>
    <w:rsid w:val="004D7BDC"/>
    <w:rsid w:val="004E0206"/>
    <w:rsid w:val="004E4B71"/>
    <w:rsid w:val="004E6E13"/>
    <w:rsid w:val="004E6F8A"/>
    <w:rsid w:val="004F1E0E"/>
    <w:rsid w:val="004F341F"/>
    <w:rsid w:val="004F3F34"/>
    <w:rsid w:val="004F4D2D"/>
    <w:rsid w:val="004F5D2E"/>
    <w:rsid w:val="004F6C76"/>
    <w:rsid w:val="00500E2A"/>
    <w:rsid w:val="005071D6"/>
    <w:rsid w:val="005172A2"/>
    <w:rsid w:val="005231AC"/>
    <w:rsid w:val="005238B2"/>
    <w:rsid w:val="005240F5"/>
    <w:rsid w:val="0052605A"/>
    <w:rsid w:val="00527212"/>
    <w:rsid w:val="00531DB1"/>
    <w:rsid w:val="005329BD"/>
    <w:rsid w:val="00532F2F"/>
    <w:rsid w:val="00536B8C"/>
    <w:rsid w:val="00537EC6"/>
    <w:rsid w:val="00537FE4"/>
    <w:rsid w:val="00542939"/>
    <w:rsid w:val="0054622D"/>
    <w:rsid w:val="00552A71"/>
    <w:rsid w:val="00552F97"/>
    <w:rsid w:val="00553185"/>
    <w:rsid w:val="00553B6C"/>
    <w:rsid w:val="005541A5"/>
    <w:rsid w:val="005563BE"/>
    <w:rsid w:val="0055725C"/>
    <w:rsid w:val="005632B9"/>
    <w:rsid w:val="00565375"/>
    <w:rsid w:val="00565537"/>
    <w:rsid w:val="00567713"/>
    <w:rsid w:val="0057095A"/>
    <w:rsid w:val="00577D2F"/>
    <w:rsid w:val="00580666"/>
    <w:rsid w:val="00583D3D"/>
    <w:rsid w:val="00584764"/>
    <w:rsid w:val="0058674E"/>
    <w:rsid w:val="00587768"/>
    <w:rsid w:val="00587F91"/>
    <w:rsid w:val="00590E61"/>
    <w:rsid w:val="00593FFF"/>
    <w:rsid w:val="00595016"/>
    <w:rsid w:val="0059606B"/>
    <w:rsid w:val="005A1337"/>
    <w:rsid w:val="005A3A10"/>
    <w:rsid w:val="005B1869"/>
    <w:rsid w:val="005B60B6"/>
    <w:rsid w:val="005C63A4"/>
    <w:rsid w:val="005C6B4D"/>
    <w:rsid w:val="005C6C48"/>
    <w:rsid w:val="005D1295"/>
    <w:rsid w:val="005D6799"/>
    <w:rsid w:val="005E2A48"/>
    <w:rsid w:val="005E6682"/>
    <w:rsid w:val="005E6743"/>
    <w:rsid w:val="005F0B56"/>
    <w:rsid w:val="005F7080"/>
    <w:rsid w:val="006001B1"/>
    <w:rsid w:val="00605E32"/>
    <w:rsid w:val="006061B1"/>
    <w:rsid w:val="00607806"/>
    <w:rsid w:val="0061170F"/>
    <w:rsid w:val="00611C35"/>
    <w:rsid w:val="00614387"/>
    <w:rsid w:val="00614B37"/>
    <w:rsid w:val="00621D22"/>
    <w:rsid w:val="00622F2B"/>
    <w:rsid w:val="006247CB"/>
    <w:rsid w:val="006249B4"/>
    <w:rsid w:val="006322CE"/>
    <w:rsid w:val="006379B4"/>
    <w:rsid w:val="00637B1C"/>
    <w:rsid w:val="00643252"/>
    <w:rsid w:val="00653BA9"/>
    <w:rsid w:val="00656415"/>
    <w:rsid w:val="0065784B"/>
    <w:rsid w:val="0066684E"/>
    <w:rsid w:val="00667B70"/>
    <w:rsid w:val="006766AF"/>
    <w:rsid w:val="00680640"/>
    <w:rsid w:val="00683F83"/>
    <w:rsid w:val="00690917"/>
    <w:rsid w:val="006920BD"/>
    <w:rsid w:val="0069382E"/>
    <w:rsid w:val="00693C69"/>
    <w:rsid w:val="00694508"/>
    <w:rsid w:val="00695718"/>
    <w:rsid w:val="00696045"/>
    <w:rsid w:val="006A3B26"/>
    <w:rsid w:val="006A66C8"/>
    <w:rsid w:val="006B0E5B"/>
    <w:rsid w:val="006B50D1"/>
    <w:rsid w:val="006B53D3"/>
    <w:rsid w:val="006C49F9"/>
    <w:rsid w:val="006C6112"/>
    <w:rsid w:val="006D0E0A"/>
    <w:rsid w:val="006D39B8"/>
    <w:rsid w:val="006D5C13"/>
    <w:rsid w:val="006E1D90"/>
    <w:rsid w:val="006E33BF"/>
    <w:rsid w:val="006E4D24"/>
    <w:rsid w:val="006E608E"/>
    <w:rsid w:val="006E7B4A"/>
    <w:rsid w:val="006F0B94"/>
    <w:rsid w:val="006F12F6"/>
    <w:rsid w:val="006F20BF"/>
    <w:rsid w:val="006F572F"/>
    <w:rsid w:val="0070198C"/>
    <w:rsid w:val="007045C5"/>
    <w:rsid w:val="00712362"/>
    <w:rsid w:val="007128DB"/>
    <w:rsid w:val="0071348B"/>
    <w:rsid w:val="00713A62"/>
    <w:rsid w:val="00715FD5"/>
    <w:rsid w:val="007174B0"/>
    <w:rsid w:val="0072209A"/>
    <w:rsid w:val="0072530C"/>
    <w:rsid w:val="00726C5C"/>
    <w:rsid w:val="007360E4"/>
    <w:rsid w:val="00743C96"/>
    <w:rsid w:val="00744338"/>
    <w:rsid w:val="00744F95"/>
    <w:rsid w:val="007470CE"/>
    <w:rsid w:val="00751ABD"/>
    <w:rsid w:val="007551D4"/>
    <w:rsid w:val="00757B9F"/>
    <w:rsid w:val="00762950"/>
    <w:rsid w:val="0076654E"/>
    <w:rsid w:val="00772DFA"/>
    <w:rsid w:val="0077490C"/>
    <w:rsid w:val="00774DA7"/>
    <w:rsid w:val="00780885"/>
    <w:rsid w:val="0078320F"/>
    <w:rsid w:val="00787AD6"/>
    <w:rsid w:val="00787F34"/>
    <w:rsid w:val="00791007"/>
    <w:rsid w:val="00794C23"/>
    <w:rsid w:val="00796434"/>
    <w:rsid w:val="007977A4"/>
    <w:rsid w:val="007A2C3B"/>
    <w:rsid w:val="007A71E0"/>
    <w:rsid w:val="007A7214"/>
    <w:rsid w:val="007B25FC"/>
    <w:rsid w:val="007B35C5"/>
    <w:rsid w:val="007B3B99"/>
    <w:rsid w:val="007B3D7A"/>
    <w:rsid w:val="007B4F52"/>
    <w:rsid w:val="007B610F"/>
    <w:rsid w:val="007B61CC"/>
    <w:rsid w:val="007B736B"/>
    <w:rsid w:val="007C1206"/>
    <w:rsid w:val="007C1A0E"/>
    <w:rsid w:val="007C6198"/>
    <w:rsid w:val="007D223C"/>
    <w:rsid w:val="007D3C41"/>
    <w:rsid w:val="007D44DC"/>
    <w:rsid w:val="007E385C"/>
    <w:rsid w:val="007E515B"/>
    <w:rsid w:val="007E5DB7"/>
    <w:rsid w:val="007E7197"/>
    <w:rsid w:val="007F64C4"/>
    <w:rsid w:val="00802872"/>
    <w:rsid w:val="008037E8"/>
    <w:rsid w:val="008179A9"/>
    <w:rsid w:val="00820759"/>
    <w:rsid w:val="008255CB"/>
    <w:rsid w:val="00825D59"/>
    <w:rsid w:val="008262C1"/>
    <w:rsid w:val="00831CDE"/>
    <w:rsid w:val="0083275B"/>
    <w:rsid w:val="0084241E"/>
    <w:rsid w:val="0084322A"/>
    <w:rsid w:val="00843D54"/>
    <w:rsid w:val="00845A3E"/>
    <w:rsid w:val="0085187A"/>
    <w:rsid w:val="008538BA"/>
    <w:rsid w:val="008541E2"/>
    <w:rsid w:val="0085649A"/>
    <w:rsid w:val="0086275C"/>
    <w:rsid w:val="00862C7A"/>
    <w:rsid w:val="00864B97"/>
    <w:rsid w:val="00864CFA"/>
    <w:rsid w:val="00865CA2"/>
    <w:rsid w:val="00874E49"/>
    <w:rsid w:val="008807DD"/>
    <w:rsid w:val="00881F6F"/>
    <w:rsid w:val="00883E10"/>
    <w:rsid w:val="00887B01"/>
    <w:rsid w:val="00890A8D"/>
    <w:rsid w:val="00892A8F"/>
    <w:rsid w:val="008935CE"/>
    <w:rsid w:val="00895095"/>
    <w:rsid w:val="00895FDD"/>
    <w:rsid w:val="008A50E4"/>
    <w:rsid w:val="008B0824"/>
    <w:rsid w:val="008B1459"/>
    <w:rsid w:val="008B1931"/>
    <w:rsid w:val="008B486B"/>
    <w:rsid w:val="008B6EEE"/>
    <w:rsid w:val="008B7E34"/>
    <w:rsid w:val="008C13BE"/>
    <w:rsid w:val="008D5639"/>
    <w:rsid w:val="008D5CB6"/>
    <w:rsid w:val="008D6FCB"/>
    <w:rsid w:val="008E0FD5"/>
    <w:rsid w:val="008E1B37"/>
    <w:rsid w:val="008E4D39"/>
    <w:rsid w:val="008E7DF1"/>
    <w:rsid w:val="008F133F"/>
    <w:rsid w:val="008F39F5"/>
    <w:rsid w:val="008F4E3B"/>
    <w:rsid w:val="00901464"/>
    <w:rsid w:val="0090320E"/>
    <w:rsid w:val="00906807"/>
    <w:rsid w:val="0091280E"/>
    <w:rsid w:val="009130E7"/>
    <w:rsid w:val="009137D4"/>
    <w:rsid w:val="00914334"/>
    <w:rsid w:val="00915488"/>
    <w:rsid w:val="009179C4"/>
    <w:rsid w:val="009214C4"/>
    <w:rsid w:val="00921606"/>
    <w:rsid w:val="00922C3D"/>
    <w:rsid w:val="0092482D"/>
    <w:rsid w:val="00924CA5"/>
    <w:rsid w:val="00925D20"/>
    <w:rsid w:val="00926072"/>
    <w:rsid w:val="009359D9"/>
    <w:rsid w:val="009367DE"/>
    <w:rsid w:val="00940B82"/>
    <w:rsid w:val="00944411"/>
    <w:rsid w:val="00950307"/>
    <w:rsid w:val="00955A9B"/>
    <w:rsid w:val="00965828"/>
    <w:rsid w:val="009658B5"/>
    <w:rsid w:val="00965AAC"/>
    <w:rsid w:val="00966D62"/>
    <w:rsid w:val="009707BE"/>
    <w:rsid w:val="00970852"/>
    <w:rsid w:val="00973011"/>
    <w:rsid w:val="009752AB"/>
    <w:rsid w:val="00975D60"/>
    <w:rsid w:val="009763EB"/>
    <w:rsid w:val="00980A7C"/>
    <w:rsid w:val="009844B4"/>
    <w:rsid w:val="00993303"/>
    <w:rsid w:val="00993976"/>
    <w:rsid w:val="0099470E"/>
    <w:rsid w:val="00995DD4"/>
    <w:rsid w:val="009969A3"/>
    <w:rsid w:val="009972F2"/>
    <w:rsid w:val="009A037D"/>
    <w:rsid w:val="009A26CF"/>
    <w:rsid w:val="009A4898"/>
    <w:rsid w:val="009A5ADD"/>
    <w:rsid w:val="009B0E58"/>
    <w:rsid w:val="009B27D7"/>
    <w:rsid w:val="009C4626"/>
    <w:rsid w:val="009C566B"/>
    <w:rsid w:val="009D69C4"/>
    <w:rsid w:val="009D6E6A"/>
    <w:rsid w:val="009D7C70"/>
    <w:rsid w:val="009E01DD"/>
    <w:rsid w:val="009E0FB0"/>
    <w:rsid w:val="009E1891"/>
    <w:rsid w:val="009E4086"/>
    <w:rsid w:val="009F0E2A"/>
    <w:rsid w:val="009F786D"/>
    <w:rsid w:val="00A02418"/>
    <w:rsid w:val="00A16BA5"/>
    <w:rsid w:val="00A16D51"/>
    <w:rsid w:val="00A22EF5"/>
    <w:rsid w:val="00A25F91"/>
    <w:rsid w:val="00A303EC"/>
    <w:rsid w:val="00A31AC3"/>
    <w:rsid w:val="00A41E73"/>
    <w:rsid w:val="00A449AE"/>
    <w:rsid w:val="00A50CB5"/>
    <w:rsid w:val="00A5467A"/>
    <w:rsid w:val="00A56241"/>
    <w:rsid w:val="00A5765D"/>
    <w:rsid w:val="00A604CB"/>
    <w:rsid w:val="00A62324"/>
    <w:rsid w:val="00A632A9"/>
    <w:rsid w:val="00A636D6"/>
    <w:rsid w:val="00A71B5F"/>
    <w:rsid w:val="00A71E22"/>
    <w:rsid w:val="00A7331C"/>
    <w:rsid w:val="00A742B0"/>
    <w:rsid w:val="00A76814"/>
    <w:rsid w:val="00A76F5E"/>
    <w:rsid w:val="00A835D7"/>
    <w:rsid w:val="00A841A7"/>
    <w:rsid w:val="00A87D7D"/>
    <w:rsid w:val="00A90A49"/>
    <w:rsid w:val="00A95585"/>
    <w:rsid w:val="00A95A42"/>
    <w:rsid w:val="00A96125"/>
    <w:rsid w:val="00AA0517"/>
    <w:rsid w:val="00AA06AE"/>
    <w:rsid w:val="00AA22E0"/>
    <w:rsid w:val="00AA554A"/>
    <w:rsid w:val="00AA6573"/>
    <w:rsid w:val="00AA66E2"/>
    <w:rsid w:val="00AB068E"/>
    <w:rsid w:val="00AB2046"/>
    <w:rsid w:val="00AB2AE7"/>
    <w:rsid w:val="00AC0A3E"/>
    <w:rsid w:val="00AC29B7"/>
    <w:rsid w:val="00AC3FEE"/>
    <w:rsid w:val="00AC4462"/>
    <w:rsid w:val="00AC4CC5"/>
    <w:rsid w:val="00B047CF"/>
    <w:rsid w:val="00B0690E"/>
    <w:rsid w:val="00B071DE"/>
    <w:rsid w:val="00B10F32"/>
    <w:rsid w:val="00B2116E"/>
    <w:rsid w:val="00B32362"/>
    <w:rsid w:val="00B3414E"/>
    <w:rsid w:val="00B358D1"/>
    <w:rsid w:val="00B41354"/>
    <w:rsid w:val="00B47196"/>
    <w:rsid w:val="00B509F1"/>
    <w:rsid w:val="00B54409"/>
    <w:rsid w:val="00B570D8"/>
    <w:rsid w:val="00B61D6C"/>
    <w:rsid w:val="00B62368"/>
    <w:rsid w:val="00B67896"/>
    <w:rsid w:val="00B71179"/>
    <w:rsid w:val="00B7641E"/>
    <w:rsid w:val="00B83FFB"/>
    <w:rsid w:val="00B86E2E"/>
    <w:rsid w:val="00B91C4E"/>
    <w:rsid w:val="00B9281B"/>
    <w:rsid w:val="00B94603"/>
    <w:rsid w:val="00B95173"/>
    <w:rsid w:val="00BA51CF"/>
    <w:rsid w:val="00BA6413"/>
    <w:rsid w:val="00BB07CF"/>
    <w:rsid w:val="00BB0FC5"/>
    <w:rsid w:val="00BB146A"/>
    <w:rsid w:val="00BB24E5"/>
    <w:rsid w:val="00BB29D4"/>
    <w:rsid w:val="00BB4488"/>
    <w:rsid w:val="00BB4AC1"/>
    <w:rsid w:val="00BB7A28"/>
    <w:rsid w:val="00BC2A3E"/>
    <w:rsid w:val="00BC517B"/>
    <w:rsid w:val="00BC5454"/>
    <w:rsid w:val="00BC6EE7"/>
    <w:rsid w:val="00BD0F79"/>
    <w:rsid w:val="00BD153F"/>
    <w:rsid w:val="00BD5C02"/>
    <w:rsid w:val="00BF44B0"/>
    <w:rsid w:val="00BF6EE5"/>
    <w:rsid w:val="00C02920"/>
    <w:rsid w:val="00C05E1A"/>
    <w:rsid w:val="00C12DC3"/>
    <w:rsid w:val="00C14DDF"/>
    <w:rsid w:val="00C159D2"/>
    <w:rsid w:val="00C16FA3"/>
    <w:rsid w:val="00C21F52"/>
    <w:rsid w:val="00C2296F"/>
    <w:rsid w:val="00C23B1F"/>
    <w:rsid w:val="00C24DA9"/>
    <w:rsid w:val="00C267EF"/>
    <w:rsid w:val="00C27026"/>
    <w:rsid w:val="00C30EC7"/>
    <w:rsid w:val="00C3529C"/>
    <w:rsid w:val="00C360D5"/>
    <w:rsid w:val="00C3737C"/>
    <w:rsid w:val="00C37464"/>
    <w:rsid w:val="00C4144C"/>
    <w:rsid w:val="00C438EB"/>
    <w:rsid w:val="00C46A25"/>
    <w:rsid w:val="00C4702E"/>
    <w:rsid w:val="00C50832"/>
    <w:rsid w:val="00C51959"/>
    <w:rsid w:val="00C54AB3"/>
    <w:rsid w:val="00C57983"/>
    <w:rsid w:val="00C60326"/>
    <w:rsid w:val="00C6523F"/>
    <w:rsid w:val="00C66001"/>
    <w:rsid w:val="00C7790B"/>
    <w:rsid w:val="00C8143B"/>
    <w:rsid w:val="00C82223"/>
    <w:rsid w:val="00C82553"/>
    <w:rsid w:val="00C859B2"/>
    <w:rsid w:val="00C876E7"/>
    <w:rsid w:val="00C92737"/>
    <w:rsid w:val="00C93CF5"/>
    <w:rsid w:val="00C94CDA"/>
    <w:rsid w:val="00C9520B"/>
    <w:rsid w:val="00CA4B1D"/>
    <w:rsid w:val="00CA5962"/>
    <w:rsid w:val="00CA7746"/>
    <w:rsid w:val="00CB43A9"/>
    <w:rsid w:val="00CC2832"/>
    <w:rsid w:val="00CC32A9"/>
    <w:rsid w:val="00CC3922"/>
    <w:rsid w:val="00CC6469"/>
    <w:rsid w:val="00CD1191"/>
    <w:rsid w:val="00CD1FA2"/>
    <w:rsid w:val="00CD2413"/>
    <w:rsid w:val="00CD40F4"/>
    <w:rsid w:val="00CD58DA"/>
    <w:rsid w:val="00CD63F5"/>
    <w:rsid w:val="00CE6950"/>
    <w:rsid w:val="00CF45BA"/>
    <w:rsid w:val="00CF66E1"/>
    <w:rsid w:val="00D021D8"/>
    <w:rsid w:val="00D055C3"/>
    <w:rsid w:val="00D06B8C"/>
    <w:rsid w:val="00D06CBB"/>
    <w:rsid w:val="00D07ABC"/>
    <w:rsid w:val="00D07FDC"/>
    <w:rsid w:val="00D1133F"/>
    <w:rsid w:val="00D148A1"/>
    <w:rsid w:val="00D14A1A"/>
    <w:rsid w:val="00D2199D"/>
    <w:rsid w:val="00D2205E"/>
    <w:rsid w:val="00D301FB"/>
    <w:rsid w:val="00D33843"/>
    <w:rsid w:val="00D34631"/>
    <w:rsid w:val="00D3602C"/>
    <w:rsid w:val="00D41F2F"/>
    <w:rsid w:val="00D42D2E"/>
    <w:rsid w:val="00D44437"/>
    <w:rsid w:val="00D4606E"/>
    <w:rsid w:val="00D515CA"/>
    <w:rsid w:val="00D52448"/>
    <w:rsid w:val="00D77873"/>
    <w:rsid w:val="00D803BB"/>
    <w:rsid w:val="00D82DC9"/>
    <w:rsid w:val="00D840D3"/>
    <w:rsid w:val="00D84D9D"/>
    <w:rsid w:val="00D8695C"/>
    <w:rsid w:val="00D87824"/>
    <w:rsid w:val="00D9132A"/>
    <w:rsid w:val="00D95C2A"/>
    <w:rsid w:val="00D95DA8"/>
    <w:rsid w:val="00D9747C"/>
    <w:rsid w:val="00DA32D3"/>
    <w:rsid w:val="00DA3637"/>
    <w:rsid w:val="00DA4952"/>
    <w:rsid w:val="00DA5BBE"/>
    <w:rsid w:val="00DA7503"/>
    <w:rsid w:val="00DB5E11"/>
    <w:rsid w:val="00DC3FBF"/>
    <w:rsid w:val="00DC40F9"/>
    <w:rsid w:val="00DD13E4"/>
    <w:rsid w:val="00DD3C1B"/>
    <w:rsid w:val="00DD4EEF"/>
    <w:rsid w:val="00DD687C"/>
    <w:rsid w:val="00DE6D33"/>
    <w:rsid w:val="00DE7805"/>
    <w:rsid w:val="00DF26A4"/>
    <w:rsid w:val="00DF2AC3"/>
    <w:rsid w:val="00DF36ED"/>
    <w:rsid w:val="00DF4D2F"/>
    <w:rsid w:val="00E028DF"/>
    <w:rsid w:val="00E11772"/>
    <w:rsid w:val="00E12EE7"/>
    <w:rsid w:val="00E13C94"/>
    <w:rsid w:val="00E16010"/>
    <w:rsid w:val="00E1672F"/>
    <w:rsid w:val="00E16E6C"/>
    <w:rsid w:val="00E22204"/>
    <w:rsid w:val="00E22687"/>
    <w:rsid w:val="00E264EA"/>
    <w:rsid w:val="00E30F6A"/>
    <w:rsid w:val="00E32485"/>
    <w:rsid w:val="00E32D23"/>
    <w:rsid w:val="00E3668B"/>
    <w:rsid w:val="00E37291"/>
    <w:rsid w:val="00E42B29"/>
    <w:rsid w:val="00E44814"/>
    <w:rsid w:val="00E5020F"/>
    <w:rsid w:val="00E53E29"/>
    <w:rsid w:val="00E556B1"/>
    <w:rsid w:val="00E56E3F"/>
    <w:rsid w:val="00E57717"/>
    <w:rsid w:val="00E6678B"/>
    <w:rsid w:val="00E674C7"/>
    <w:rsid w:val="00E732BC"/>
    <w:rsid w:val="00E75381"/>
    <w:rsid w:val="00E80B9A"/>
    <w:rsid w:val="00E81001"/>
    <w:rsid w:val="00E90DCC"/>
    <w:rsid w:val="00E914C3"/>
    <w:rsid w:val="00E9192B"/>
    <w:rsid w:val="00E94C0E"/>
    <w:rsid w:val="00E95758"/>
    <w:rsid w:val="00EA4D45"/>
    <w:rsid w:val="00EA4EA9"/>
    <w:rsid w:val="00EB1B29"/>
    <w:rsid w:val="00EB251F"/>
    <w:rsid w:val="00EB5A79"/>
    <w:rsid w:val="00EC067F"/>
    <w:rsid w:val="00EC072B"/>
    <w:rsid w:val="00EC08F5"/>
    <w:rsid w:val="00EC2396"/>
    <w:rsid w:val="00EC3C8A"/>
    <w:rsid w:val="00EC61B9"/>
    <w:rsid w:val="00ED1CC2"/>
    <w:rsid w:val="00ED39BC"/>
    <w:rsid w:val="00ED4BB2"/>
    <w:rsid w:val="00ED5298"/>
    <w:rsid w:val="00ED5B27"/>
    <w:rsid w:val="00ED5D5A"/>
    <w:rsid w:val="00ED6A86"/>
    <w:rsid w:val="00EE06A4"/>
    <w:rsid w:val="00EE0B2C"/>
    <w:rsid w:val="00EE2E40"/>
    <w:rsid w:val="00EE3F48"/>
    <w:rsid w:val="00EE45E7"/>
    <w:rsid w:val="00EE72F9"/>
    <w:rsid w:val="00EE73CF"/>
    <w:rsid w:val="00EE7BAA"/>
    <w:rsid w:val="00EF05E1"/>
    <w:rsid w:val="00EF1699"/>
    <w:rsid w:val="00EF2E80"/>
    <w:rsid w:val="00EF3619"/>
    <w:rsid w:val="00F002C4"/>
    <w:rsid w:val="00F04E77"/>
    <w:rsid w:val="00F062E4"/>
    <w:rsid w:val="00F20BFF"/>
    <w:rsid w:val="00F21C3F"/>
    <w:rsid w:val="00F226E6"/>
    <w:rsid w:val="00F2609F"/>
    <w:rsid w:val="00F272AD"/>
    <w:rsid w:val="00F31E32"/>
    <w:rsid w:val="00F33BDE"/>
    <w:rsid w:val="00F35E54"/>
    <w:rsid w:val="00F4531E"/>
    <w:rsid w:val="00F46DC4"/>
    <w:rsid w:val="00F5755F"/>
    <w:rsid w:val="00F6078B"/>
    <w:rsid w:val="00F611D3"/>
    <w:rsid w:val="00F641C9"/>
    <w:rsid w:val="00F64CE2"/>
    <w:rsid w:val="00F6730B"/>
    <w:rsid w:val="00F71DF8"/>
    <w:rsid w:val="00F7656E"/>
    <w:rsid w:val="00F85602"/>
    <w:rsid w:val="00F85C99"/>
    <w:rsid w:val="00F85DD5"/>
    <w:rsid w:val="00F86DF2"/>
    <w:rsid w:val="00F9113B"/>
    <w:rsid w:val="00FA149B"/>
    <w:rsid w:val="00FA4423"/>
    <w:rsid w:val="00FA5CBF"/>
    <w:rsid w:val="00FA6645"/>
    <w:rsid w:val="00FA76C9"/>
    <w:rsid w:val="00FB104F"/>
    <w:rsid w:val="00FB233A"/>
    <w:rsid w:val="00FB76C8"/>
    <w:rsid w:val="00FB7F1E"/>
    <w:rsid w:val="00FC0527"/>
    <w:rsid w:val="00FC18F1"/>
    <w:rsid w:val="00FC285E"/>
    <w:rsid w:val="00FC5319"/>
    <w:rsid w:val="00FC55AE"/>
    <w:rsid w:val="00FC7911"/>
    <w:rsid w:val="00FC7F0D"/>
    <w:rsid w:val="00FD22C1"/>
    <w:rsid w:val="00FD314E"/>
    <w:rsid w:val="00FD5C9C"/>
    <w:rsid w:val="00FD7049"/>
    <w:rsid w:val="00FD7582"/>
    <w:rsid w:val="00FD7A43"/>
    <w:rsid w:val="00FE557C"/>
    <w:rsid w:val="00FE6D22"/>
    <w:rsid w:val="00FE74F1"/>
    <w:rsid w:val="00FF54C7"/>
    <w:rsid w:val="00FF6507"/>
    <w:rsid w:val="00FF7445"/>
    <w:rsid w:val="00FF7AC6"/>
    <w:rsid w:val="3736F9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19">
      <o:colormru v:ext="edit" colors="#0097dc,#005dac"/>
    </o:shapedefaults>
    <o:shapelayout v:ext="edit">
      <o:idmap v:ext="edit" data="2"/>
    </o:shapelayout>
  </w:shapeDefaults>
  <w:decimalSymbol w:val=","/>
  <w:listSeparator w:val=";"/>
  <w14:docId w14:val="0FD9AD30"/>
  <w15:docId w15:val="{504875A2-0416-4278-A28A-91F1EC63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852"/>
    <w:rPr>
      <w:rFonts w:ascii="Century Gothic" w:hAnsi="Century Gothic"/>
      <w:sz w:val="16"/>
      <w:szCs w:val="24"/>
      <w:lang w:val="en-US" w:eastAsia="en-US"/>
    </w:rPr>
  </w:style>
  <w:style w:type="paragraph" w:styleId="Titre1">
    <w:name w:val="heading 1"/>
    <w:basedOn w:val="Normal"/>
    <w:next w:val="Normal"/>
    <w:qFormat/>
    <w:rsid w:val="00667B70"/>
    <w:pPr>
      <w:keepNext/>
      <w:spacing w:before="240"/>
      <w:ind w:left="270"/>
      <w:outlineLvl w:val="0"/>
    </w:pPr>
    <w:rPr>
      <w:rFonts w:cs="Arial"/>
      <w:bCs/>
      <w:kern w:val="32"/>
      <w:sz w:val="60"/>
      <w:szCs w:val="32"/>
    </w:rPr>
  </w:style>
  <w:style w:type="paragraph" w:styleId="Titre2">
    <w:name w:val="heading 2"/>
    <w:basedOn w:val="Normal"/>
    <w:next w:val="Normal"/>
    <w:qFormat/>
    <w:rsid w:val="00970852"/>
    <w:pPr>
      <w:keepNext/>
      <w:spacing w:before="240" w:after="60"/>
      <w:ind w:left="180"/>
      <w:outlineLvl w:val="1"/>
    </w:pPr>
    <w:rPr>
      <w:rFonts w:cs="Arial"/>
      <w:bCs/>
      <w:iCs/>
      <w:color w:val="E89B00"/>
      <w:sz w:val="40"/>
      <w:szCs w:val="28"/>
    </w:rPr>
  </w:style>
  <w:style w:type="paragraph" w:styleId="Titre3">
    <w:name w:val="heading 3"/>
    <w:basedOn w:val="Titre2"/>
    <w:next w:val="Texte"/>
    <w:qFormat/>
    <w:rsid w:val="00A835D7"/>
    <w:pPr>
      <w:pBdr>
        <w:bottom w:val="single" w:sz="12" w:space="1" w:color="DDDDDD"/>
      </w:pBdr>
      <w:ind w:left="450"/>
      <w:outlineLvl w:val="2"/>
    </w:pPr>
    <w:rPr>
      <w:sz w:val="32"/>
    </w:rPr>
  </w:style>
  <w:style w:type="paragraph" w:styleId="Titre4">
    <w:name w:val="heading 4"/>
    <w:basedOn w:val="LeftColumnText"/>
    <w:next w:val="Normal"/>
    <w:link w:val="Titre4Car"/>
    <w:qFormat/>
    <w:rsid w:val="00A90A49"/>
    <w:pPr>
      <w:framePr w:wrap="around" w:vAnchor="page" w:hAnchor="page" w:y="721"/>
      <w:suppressOverlap/>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ewsletterBodyText">
    <w:name w:val="Newsletter Body Text"/>
    <w:basedOn w:val="Normal"/>
    <w:rsid w:val="00B071DE"/>
    <w:pPr>
      <w:spacing w:after="200" w:line="288" w:lineRule="auto"/>
    </w:pPr>
  </w:style>
  <w:style w:type="paragraph" w:customStyle="1" w:styleId="LeftColumnText">
    <w:name w:val="Left Column Text"/>
    <w:basedOn w:val="Normal"/>
    <w:link w:val="LeftColumnTextChar"/>
    <w:rsid w:val="00667B70"/>
    <w:pPr>
      <w:framePr w:hSpace="187" w:wrap="around" w:vAnchor="text" w:hAnchor="text" w:xAlign="center" w:y="1"/>
      <w:spacing w:after="160" w:line="312" w:lineRule="auto"/>
    </w:pPr>
  </w:style>
  <w:style w:type="paragraph" w:styleId="NormalWeb">
    <w:name w:val="Normal (Web)"/>
    <w:basedOn w:val="Normal"/>
    <w:uiPriority w:val="99"/>
    <w:rsid w:val="00553B6C"/>
    <w:pPr>
      <w:spacing w:after="210" w:line="210" w:lineRule="atLeast"/>
      <w:jc w:val="both"/>
    </w:pPr>
    <w:rPr>
      <w:rFonts w:ascii="Times New Roman" w:hAnsi="Times New Roman"/>
      <w:sz w:val="17"/>
      <w:szCs w:val="17"/>
      <w:lang w:val="fr-CA" w:eastAsia="fr-CA"/>
    </w:rPr>
  </w:style>
  <w:style w:type="paragraph" w:customStyle="1" w:styleId="LeftColumnHeading">
    <w:name w:val="Left Column Heading"/>
    <w:basedOn w:val="Normal"/>
    <w:link w:val="LeftColumnHeadingCharChar"/>
    <w:rsid w:val="00667B70"/>
    <w:rPr>
      <w:b/>
      <w:szCs w:val="16"/>
    </w:rPr>
  </w:style>
  <w:style w:type="character" w:customStyle="1" w:styleId="LeftColumnHeadingCharChar">
    <w:name w:val="Left Column Heading Char Char"/>
    <w:link w:val="LeftColumnHeading"/>
    <w:rsid w:val="00667B70"/>
    <w:rPr>
      <w:rFonts w:ascii="Century Gothic" w:hAnsi="Century Gothic"/>
      <w:b/>
      <w:sz w:val="16"/>
      <w:szCs w:val="16"/>
      <w:lang w:val="en-US" w:eastAsia="en-US" w:bidi="ar-SA"/>
    </w:rPr>
  </w:style>
  <w:style w:type="paragraph" w:customStyle="1" w:styleId="Information">
    <w:name w:val="Information"/>
    <w:basedOn w:val="Normal"/>
    <w:rsid w:val="00667B70"/>
    <w:pPr>
      <w:ind w:left="257"/>
    </w:pPr>
  </w:style>
  <w:style w:type="paragraph" w:customStyle="1" w:styleId="LeftColumnCaption">
    <w:name w:val="Left Column Caption"/>
    <w:basedOn w:val="LeftColumnText"/>
    <w:rsid w:val="00C3737C"/>
    <w:pPr>
      <w:framePr w:wrap="around"/>
      <w:spacing w:line="552" w:lineRule="auto"/>
    </w:pPr>
    <w:rPr>
      <w:i/>
    </w:rPr>
  </w:style>
  <w:style w:type="paragraph" w:customStyle="1" w:styleId="NewsletterDate">
    <w:name w:val="Newsletter Date"/>
    <w:basedOn w:val="LeftColumnHeading"/>
    <w:rsid w:val="00D07ABC"/>
    <w:pPr>
      <w:ind w:left="257"/>
    </w:pPr>
  </w:style>
  <w:style w:type="paragraph" w:styleId="Textedebulles">
    <w:name w:val="Balloon Text"/>
    <w:basedOn w:val="Normal"/>
    <w:semiHidden/>
    <w:rsid w:val="000B2761"/>
    <w:rPr>
      <w:rFonts w:ascii="Tahoma" w:hAnsi="Tahoma" w:cs="Tahoma"/>
      <w:szCs w:val="16"/>
    </w:rPr>
  </w:style>
  <w:style w:type="paragraph" w:styleId="Pieddepage">
    <w:name w:val="footer"/>
    <w:basedOn w:val="Normal"/>
    <w:link w:val="PieddepageCar"/>
    <w:uiPriority w:val="99"/>
    <w:rsid w:val="00C876E7"/>
    <w:pPr>
      <w:tabs>
        <w:tab w:val="center" w:pos="4320"/>
        <w:tab w:val="right" w:pos="8640"/>
      </w:tabs>
    </w:pPr>
  </w:style>
  <w:style w:type="paragraph" w:customStyle="1" w:styleId="monstyle2">
    <w:name w:val="mon style 2"/>
    <w:basedOn w:val="Normal"/>
    <w:rsid w:val="00343F7C"/>
    <w:pPr>
      <w:numPr>
        <w:numId w:val="1"/>
      </w:numPr>
    </w:pPr>
  </w:style>
  <w:style w:type="paragraph" w:customStyle="1" w:styleId="MailingAddress">
    <w:name w:val="Mailing Address"/>
    <w:basedOn w:val="Normal"/>
    <w:rsid w:val="00D06B8C"/>
    <w:rPr>
      <w:caps/>
      <w:sz w:val="20"/>
      <w:szCs w:val="20"/>
    </w:rPr>
  </w:style>
  <w:style w:type="paragraph" w:customStyle="1" w:styleId="Tagline">
    <w:name w:val="Tagline"/>
    <w:basedOn w:val="Normal"/>
    <w:rsid w:val="00D06B8C"/>
    <w:rPr>
      <w:i/>
    </w:rPr>
  </w:style>
  <w:style w:type="paragraph" w:customStyle="1" w:styleId="ParagraphRuleAbove">
    <w:name w:val="Paragraph Rule Above"/>
    <w:basedOn w:val="Normal"/>
    <w:rsid w:val="00D06B8C"/>
    <w:pPr>
      <w:pBdr>
        <w:bottom w:val="single" w:sz="2" w:space="1" w:color="auto"/>
      </w:pBdr>
      <w:spacing w:after="120"/>
    </w:pPr>
  </w:style>
  <w:style w:type="paragraph" w:customStyle="1" w:styleId="ParagraphRuleBelow">
    <w:name w:val="Paragraph Rule Below"/>
    <w:basedOn w:val="Normal"/>
    <w:rsid w:val="00D06B8C"/>
    <w:pPr>
      <w:pBdr>
        <w:top w:val="single" w:sz="2" w:space="1" w:color="auto"/>
      </w:pBdr>
      <w:spacing w:before="120"/>
    </w:pPr>
  </w:style>
  <w:style w:type="paragraph" w:customStyle="1" w:styleId="MailingAddressBold">
    <w:name w:val="Mailing Address Bold"/>
    <w:basedOn w:val="MailingAddress"/>
    <w:rsid w:val="00D06B8C"/>
    <w:rPr>
      <w:b/>
    </w:rPr>
  </w:style>
  <w:style w:type="paragraph" w:customStyle="1" w:styleId="ReturnMailingAddress">
    <w:name w:val="Return Mailing Address"/>
    <w:basedOn w:val="MailingAddress"/>
    <w:rsid w:val="007B3B99"/>
    <w:rPr>
      <w:sz w:val="16"/>
    </w:rPr>
  </w:style>
  <w:style w:type="paragraph" w:customStyle="1" w:styleId="ReturnMailingAddressBold">
    <w:name w:val="Return Mailing Address Bold"/>
    <w:basedOn w:val="ReturnMailingAddress"/>
    <w:rsid w:val="007B3B99"/>
    <w:rPr>
      <w:b/>
    </w:rPr>
  </w:style>
  <w:style w:type="paragraph" w:styleId="En-tte">
    <w:name w:val="header"/>
    <w:basedOn w:val="Normal"/>
    <w:rsid w:val="00C876E7"/>
    <w:pPr>
      <w:tabs>
        <w:tab w:val="center" w:pos="4320"/>
        <w:tab w:val="right" w:pos="8640"/>
      </w:tabs>
    </w:pPr>
  </w:style>
  <w:style w:type="character" w:styleId="Numrodepage">
    <w:name w:val="page number"/>
    <w:basedOn w:val="Policepardfaut"/>
    <w:rsid w:val="00C876E7"/>
  </w:style>
  <w:style w:type="paragraph" w:customStyle="1" w:styleId="AllCaps">
    <w:name w:val="All Caps"/>
    <w:basedOn w:val="Normal"/>
    <w:link w:val="AllCapsChar"/>
    <w:rsid w:val="00774DA7"/>
    <w:pPr>
      <w:tabs>
        <w:tab w:val="left" w:pos="360"/>
      </w:tabs>
    </w:pPr>
    <w:rPr>
      <w:b/>
      <w:caps/>
      <w:color w:val="E89B00"/>
      <w:szCs w:val="16"/>
    </w:rPr>
  </w:style>
  <w:style w:type="character" w:customStyle="1" w:styleId="AllCapsChar">
    <w:name w:val="All Caps Char"/>
    <w:link w:val="AllCaps"/>
    <w:rsid w:val="00774DA7"/>
    <w:rPr>
      <w:rFonts w:ascii="Century Gothic" w:hAnsi="Century Gothic"/>
      <w:b/>
      <w:caps/>
      <w:color w:val="E89B00"/>
      <w:sz w:val="16"/>
      <w:szCs w:val="16"/>
      <w:lang w:val="en-US" w:eastAsia="en-US" w:bidi="ar-SA"/>
    </w:rPr>
  </w:style>
  <w:style w:type="character" w:customStyle="1" w:styleId="LeftColumnTextChar">
    <w:name w:val="Left Column Text Char"/>
    <w:link w:val="LeftColumnText"/>
    <w:rsid w:val="00A90A49"/>
    <w:rPr>
      <w:rFonts w:ascii="Century Gothic" w:hAnsi="Century Gothic"/>
      <w:sz w:val="16"/>
      <w:szCs w:val="24"/>
      <w:lang w:val="en-US" w:eastAsia="en-US" w:bidi="ar-SA"/>
    </w:rPr>
  </w:style>
  <w:style w:type="table" w:styleId="Tableaucontemporain">
    <w:name w:val="Table Contemporary"/>
    <w:basedOn w:val="TableauNormal"/>
    <w:rsid w:val="009969A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itre4Car">
    <w:name w:val="Titre 4 Car"/>
    <w:link w:val="Titre4"/>
    <w:rsid w:val="00774DA7"/>
    <w:rPr>
      <w:rFonts w:ascii="Century Gothic" w:hAnsi="Century Gothic"/>
      <w:b/>
      <w:sz w:val="16"/>
      <w:szCs w:val="24"/>
      <w:lang w:val="en-US" w:eastAsia="en-US" w:bidi="ar-SA"/>
    </w:rPr>
  </w:style>
  <w:style w:type="character" w:styleId="Lienhypertexte">
    <w:name w:val="Hyperlink"/>
    <w:uiPriority w:val="99"/>
    <w:unhideWhenUsed/>
    <w:rsid w:val="00FF6507"/>
    <w:rPr>
      <w:color w:val="0000FF"/>
      <w:u w:val="single"/>
    </w:rPr>
  </w:style>
  <w:style w:type="paragraph" w:styleId="PrformatHTML">
    <w:name w:val="HTML Preformatted"/>
    <w:basedOn w:val="Normal"/>
    <w:link w:val="PrformatHTMLCar"/>
    <w:uiPriority w:val="99"/>
    <w:unhideWhenUsed/>
    <w:rsid w:val="00FF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paragraph" w:customStyle="1" w:styleId="Texte">
    <w:name w:val="Texte"/>
    <w:basedOn w:val="Normal"/>
    <w:rsid w:val="00780885"/>
    <w:pPr>
      <w:spacing w:line="360" w:lineRule="auto"/>
      <w:ind w:left="160"/>
    </w:pPr>
    <w:rPr>
      <w:sz w:val="24"/>
      <w:lang w:val="fr-CA"/>
    </w:rPr>
  </w:style>
  <w:style w:type="paragraph" w:customStyle="1" w:styleId="Puce1">
    <w:name w:val="Puce_1"/>
    <w:basedOn w:val="monstyle2"/>
    <w:rsid w:val="00C360D5"/>
    <w:rPr>
      <w:sz w:val="24"/>
      <w:lang w:val="fr-CA"/>
    </w:rPr>
  </w:style>
  <w:style w:type="paragraph" w:customStyle="1" w:styleId="Numerotation1">
    <w:name w:val="Numerotation_1"/>
    <w:basedOn w:val="Normal"/>
    <w:rsid w:val="00D9747C"/>
    <w:rPr>
      <w:sz w:val="24"/>
      <w:lang w:val="fr-CA"/>
    </w:rPr>
  </w:style>
  <w:style w:type="character" w:customStyle="1" w:styleId="PrformatHTMLCar">
    <w:name w:val="Préformaté HTML Car"/>
    <w:link w:val="PrformatHTML"/>
    <w:uiPriority w:val="99"/>
    <w:rsid w:val="00FF6507"/>
    <w:rPr>
      <w:rFonts w:ascii="Courier New" w:hAnsi="Courier New" w:cs="Courier New"/>
    </w:rPr>
  </w:style>
  <w:style w:type="paragraph" w:customStyle="1" w:styleId="Titre2avecligne">
    <w:name w:val="Titre 2_avec ligne"/>
    <w:basedOn w:val="Titre2"/>
    <w:next w:val="Texte"/>
    <w:rsid w:val="009A4898"/>
    <w:pPr>
      <w:pBdr>
        <w:top w:val="single" w:sz="8" w:space="1" w:color="DDDDDD"/>
        <w:bottom w:val="single" w:sz="8" w:space="1" w:color="DDDDDD"/>
      </w:pBdr>
      <w:spacing w:line="264" w:lineRule="auto"/>
      <w:ind w:left="0"/>
    </w:pPr>
    <w:rPr>
      <w:rFonts w:cs="Times New Roman"/>
      <w:bCs w:val="0"/>
      <w:iCs w:val="0"/>
      <w:szCs w:val="20"/>
    </w:rPr>
  </w:style>
  <w:style w:type="character" w:styleId="ExempleHTML">
    <w:name w:val="HTML Sample"/>
    <w:uiPriority w:val="99"/>
    <w:unhideWhenUsed/>
    <w:rsid w:val="00FF6507"/>
    <w:rPr>
      <w:rFonts w:ascii="Courier New" w:eastAsia="Times New Roman" w:hAnsi="Courier New" w:cs="Courier New"/>
    </w:rPr>
  </w:style>
  <w:style w:type="character" w:customStyle="1" w:styleId="PieddepageCar">
    <w:name w:val="Pied de page Car"/>
    <w:link w:val="Pieddepage"/>
    <w:uiPriority w:val="99"/>
    <w:rsid w:val="00BC2A3E"/>
    <w:rPr>
      <w:rFonts w:ascii="Century Gothic" w:hAnsi="Century Gothic"/>
      <w:sz w:val="16"/>
      <w:szCs w:val="24"/>
      <w:lang w:val="en-US" w:eastAsia="en-US"/>
    </w:rPr>
  </w:style>
  <w:style w:type="table" w:styleId="Tramemoyenne1-Accent6">
    <w:name w:val="Medium Shading 1 Accent 6"/>
    <w:basedOn w:val="TableauNormal"/>
    <w:uiPriority w:val="63"/>
    <w:rsid w:val="000C20B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Grilleclaire-Accent6">
    <w:name w:val="Light Grid Accent 6"/>
    <w:basedOn w:val="TableauNormal"/>
    <w:uiPriority w:val="62"/>
    <w:rsid w:val="004D7BD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Accent6">
    <w:name w:val="Light List Accent 6"/>
    <w:basedOn w:val="TableauNormal"/>
    <w:uiPriority w:val="61"/>
    <w:rsid w:val="006E1D90"/>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nnesdetableau4">
    <w:name w:val="Table Columns 4"/>
    <w:basedOn w:val="TableauNormal"/>
    <w:rsid w:val="008B145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rsid w:val="008B145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utableau">
    <w:name w:val="Table Grid"/>
    <w:basedOn w:val="TableauNormal"/>
    <w:uiPriority w:val="39"/>
    <w:rsid w:val="008B1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285CD3"/>
    <w:rPr>
      <w:color w:val="605E5C"/>
      <w:shd w:val="clear" w:color="auto" w:fill="E1DFDD"/>
    </w:rPr>
  </w:style>
  <w:style w:type="character" w:styleId="Lienhypertextesuivivisit">
    <w:name w:val="FollowedHyperlink"/>
    <w:semiHidden/>
    <w:unhideWhenUsed/>
    <w:rsid w:val="005A3A10"/>
    <w:rPr>
      <w:color w:val="800080"/>
      <w:u w:val="single"/>
    </w:rPr>
  </w:style>
  <w:style w:type="table" w:styleId="TableauGrille1Clair-Accentuation1">
    <w:name w:val="Grid Table 1 Light Accent 1"/>
    <w:basedOn w:val="TableauNormal"/>
    <w:uiPriority w:val="46"/>
    <w:rsid w:val="00E1672F"/>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985387">
      <w:bodyDiv w:val="1"/>
      <w:marLeft w:val="0"/>
      <w:marRight w:val="0"/>
      <w:marTop w:val="0"/>
      <w:marBottom w:val="0"/>
      <w:divBdr>
        <w:top w:val="none" w:sz="0" w:space="0" w:color="auto"/>
        <w:left w:val="none" w:sz="0" w:space="0" w:color="auto"/>
        <w:bottom w:val="none" w:sz="0" w:space="0" w:color="auto"/>
        <w:right w:val="none" w:sz="0" w:space="0" w:color="auto"/>
      </w:divBdr>
      <w:divsChild>
        <w:div w:id="963777666">
          <w:marLeft w:val="0"/>
          <w:marRight w:val="0"/>
          <w:marTop w:val="0"/>
          <w:marBottom w:val="0"/>
          <w:divBdr>
            <w:top w:val="none" w:sz="0" w:space="0" w:color="auto"/>
            <w:left w:val="none" w:sz="0" w:space="0" w:color="auto"/>
            <w:bottom w:val="none" w:sz="0" w:space="0" w:color="auto"/>
            <w:right w:val="none" w:sz="0" w:space="0" w:color="auto"/>
          </w:divBdr>
          <w:divsChild>
            <w:div w:id="7032331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38740964">
      <w:bodyDiv w:val="1"/>
      <w:marLeft w:val="0"/>
      <w:marRight w:val="0"/>
      <w:marTop w:val="0"/>
      <w:marBottom w:val="0"/>
      <w:divBdr>
        <w:top w:val="none" w:sz="0" w:space="0" w:color="auto"/>
        <w:left w:val="none" w:sz="0" w:space="0" w:color="auto"/>
        <w:bottom w:val="none" w:sz="0" w:space="0" w:color="auto"/>
        <w:right w:val="none" w:sz="0" w:space="0" w:color="auto"/>
      </w:divBdr>
      <w:divsChild>
        <w:div w:id="1691224697">
          <w:marLeft w:val="0"/>
          <w:marRight w:val="0"/>
          <w:marTop w:val="0"/>
          <w:marBottom w:val="0"/>
          <w:divBdr>
            <w:top w:val="none" w:sz="0" w:space="0" w:color="auto"/>
            <w:left w:val="none" w:sz="0" w:space="0" w:color="auto"/>
            <w:bottom w:val="none" w:sz="0" w:space="0" w:color="auto"/>
            <w:right w:val="none" w:sz="0" w:space="0" w:color="auto"/>
          </w:divBdr>
          <w:divsChild>
            <w:div w:id="65460550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81274724">
      <w:bodyDiv w:val="1"/>
      <w:marLeft w:val="0"/>
      <w:marRight w:val="0"/>
      <w:marTop w:val="0"/>
      <w:marBottom w:val="0"/>
      <w:divBdr>
        <w:top w:val="none" w:sz="0" w:space="0" w:color="auto"/>
        <w:left w:val="none" w:sz="0" w:space="0" w:color="auto"/>
        <w:bottom w:val="none" w:sz="0" w:space="0" w:color="auto"/>
        <w:right w:val="none" w:sz="0" w:space="0" w:color="auto"/>
      </w:divBdr>
    </w:div>
    <w:div w:id="1903368954">
      <w:bodyDiv w:val="1"/>
      <w:marLeft w:val="0"/>
      <w:marRight w:val="0"/>
      <w:marTop w:val="0"/>
      <w:marBottom w:val="0"/>
      <w:divBdr>
        <w:top w:val="none" w:sz="0" w:space="0" w:color="auto"/>
        <w:left w:val="none" w:sz="0" w:space="0" w:color="auto"/>
        <w:bottom w:val="none" w:sz="0" w:space="0" w:color="auto"/>
        <w:right w:val="none" w:sz="0" w:space="0" w:color="auto"/>
      </w:divBdr>
      <w:divsChild>
        <w:div w:id="2007248478">
          <w:marLeft w:val="0"/>
          <w:marRight w:val="0"/>
          <w:marTop w:val="0"/>
          <w:marBottom w:val="0"/>
          <w:divBdr>
            <w:top w:val="none" w:sz="0" w:space="0" w:color="auto"/>
            <w:left w:val="none" w:sz="0" w:space="0" w:color="auto"/>
            <w:bottom w:val="none" w:sz="0" w:space="0" w:color="auto"/>
            <w:right w:val="none" w:sz="0" w:space="0" w:color="auto"/>
          </w:divBdr>
          <w:divsChild>
            <w:div w:id="26249488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u420\Desktop\modeles\theorie_dicj.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E9FEB893199474F98AB85AEE1D051A3" ma:contentTypeVersion="1" ma:contentTypeDescription="Crée un document." ma:contentTypeScope="" ma:versionID="0a14b6041dd20d7021ab9973e910cd7d">
  <xsd:schema xmlns:xsd="http://www.w3.org/2001/XMLSchema" xmlns:xs="http://www.w3.org/2001/XMLSchema" xmlns:p="http://schemas.microsoft.com/office/2006/metadata/properties" xmlns:ns2="7cf271cd-fa2e-4464-8c60-68d9fa5b1e32" targetNamespace="http://schemas.microsoft.com/office/2006/metadata/properties" ma:root="true" ma:fieldsID="c43c2172e6e3a1e103ee3b4f4e231fb9" ns2:_="">
    <xsd:import namespace="7cf271cd-fa2e-4464-8c60-68d9fa5b1e3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271cd-fa2e-4464-8c60-68d9fa5b1e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F60B88-05EA-4557-B6B9-3C239BF0D8C2}">
  <ds:schemaRefs>
    <ds:schemaRef ds:uri="http://schemas.openxmlformats.org/officeDocument/2006/bibliography"/>
  </ds:schemaRefs>
</ds:datastoreItem>
</file>

<file path=customXml/itemProps2.xml><?xml version="1.0" encoding="utf-8"?>
<ds:datastoreItem xmlns:ds="http://schemas.openxmlformats.org/officeDocument/2006/customXml" ds:itemID="{399D8DBD-A492-417E-B237-7D0386A9C299}"/>
</file>

<file path=customXml/itemProps3.xml><?xml version="1.0" encoding="utf-8"?>
<ds:datastoreItem xmlns:ds="http://schemas.openxmlformats.org/officeDocument/2006/customXml" ds:itemID="{88E27239-47E2-490E-80D4-83E691729E3E}"/>
</file>

<file path=docProps/app.xml><?xml version="1.0" encoding="utf-8"?>
<Properties xmlns="http://schemas.openxmlformats.org/officeDocument/2006/extended-properties" xmlns:vt="http://schemas.openxmlformats.org/officeDocument/2006/docPropsVTypes">
  <Template>theorie_dicj.dot</Template>
  <TotalTime>590</TotalTime>
  <Pages>2</Pages>
  <Words>282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Titre du laboratoire</vt:lpstr>
    </vt:vector>
  </TitlesOfParts>
  <Company>Microsoft Corporation</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laboratoire</dc:title>
  <dc:creator>etu420</dc:creator>
  <cp:lastModifiedBy>Kim Lavoie</cp:lastModifiedBy>
  <cp:revision>255</cp:revision>
  <cp:lastPrinted>2014-09-09T15:42:00Z</cp:lastPrinted>
  <dcterms:created xsi:type="dcterms:W3CDTF">2011-01-20T00:40:00Z</dcterms:created>
  <dcterms:modified xsi:type="dcterms:W3CDTF">2023-01-18T14:03:00Z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TC010178181036</vt:lpwstr>
  </property>
</Properties>
</file>